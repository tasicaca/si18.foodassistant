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Pr="00C75769" w:rsidRDefault="00E74D1E">
      <w:pPr>
        <w:pStyle w:val="Title"/>
        <w:tabs>
          <w:tab w:val="left" w:pos="2970"/>
          <w:tab w:val="left" w:pos="3060"/>
        </w:tabs>
        <w:jc w:val="right"/>
        <w:rPr>
          <w:b w:val="0"/>
          <w:szCs w:val="36"/>
          <w:lang w:val="sr-Latn-CS"/>
        </w:rPr>
      </w:pPr>
      <w:r w:rsidRPr="00C75769">
        <w:rPr>
          <w:b w:val="0"/>
          <w:szCs w:val="36"/>
          <w:lang w:val="sr-Latn-CS"/>
        </w:rPr>
        <w:t>Food assistant</w:t>
      </w:r>
    </w:p>
    <w:p w:rsidR="006D0694" w:rsidRPr="00C75769" w:rsidRDefault="00C75769" w:rsidP="00AC04B2">
      <w:pPr>
        <w:jc w:val="right"/>
        <w:rPr>
          <w:rFonts w:ascii="Arial" w:hAnsi="Arial" w:cs="Arial"/>
          <w:sz w:val="36"/>
          <w:szCs w:val="36"/>
          <w:lang w:val="sr-Latn-CS"/>
        </w:rPr>
      </w:pP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sz w:val="36"/>
          <w:szCs w:val="36"/>
          <w:lang w:val="sr-Latn-CS"/>
        </w:rPr>
        <w:tab/>
      </w:r>
      <w:r w:rsidRPr="00C75769">
        <w:rPr>
          <w:rFonts w:ascii="Arial" w:hAnsi="Arial" w:cs="Arial"/>
          <w:sz w:val="36"/>
          <w:szCs w:val="36"/>
          <w:lang w:val="sr-Latn-CS"/>
        </w:rPr>
        <w:t>Andro</w:t>
      </w:r>
      <w:r w:rsidR="00C22D0E">
        <w:rPr>
          <w:rFonts w:ascii="Arial" w:hAnsi="Arial" w:cs="Arial"/>
          <w:sz w:val="36"/>
          <w:szCs w:val="36"/>
          <w:lang w:val="sr-Latn-CS"/>
        </w:rPr>
        <w:t>i</w:t>
      </w:r>
      <w:r w:rsidRPr="00C75769">
        <w:rPr>
          <w:rFonts w:ascii="Arial" w:hAnsi="Arial" w:cs="Arial"/>
          <w:sz w:val="36"/>
          <w:szCs w:val="36"/>
          <w:lang w:val="sr-Latn-CS"/>
        </w:rPr>
        <w:t>d aplikacija za planiranje ishrane</w:t>
      </w:r>
    </w:p>
    <w:p w:rsidR="00C75769" w:rsidRDefault="00C75769" w:rsidP="00C75769">
      <w:pPr>
        <w:rPr>
          <w:lang w:val="sr-Latn-CS"/>
        </w:rPr>
      </w:pPr>
    </w:p>
    <w:p w:rsidR="002343C5" w:rsidRPr="00C75769" w:rsidRDefault="008E29EF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  <w:r w:rsidRPr="00C75769">
        <w:rPr>
          <w:b w:val="0"/>
          <w:lang w:val="sr-Latn-CS"/>
        </w:rPr>
        <w:t xml:space="preserve">Predlog </w:t>
      </w:r>
      <w:r w:rsidR="006F61C6" w:rsidRPr="00C75769">
        <w:rPr>
          <w:b w:val="0"/>
          <w:lang w:val="sr-Latn-CS"/>
        </w:rPr>
        <w:t>projekta</w:t>
      </w:r>
    </w:p>
    <w:p w:rsidR="002343C5" w:rsidRPr="00C75769" w:rsidRDefault="002343C5">
      <w:pPr>
        <w:pStyle w:val="Title"/>
        <w:tabs>
          <w:tab w:val="left" w:pos="2970"/>
          <w:tab w:val="left" w:pos="3060"/>
        </w:tabs>
        <w:jc w:val="right"/>
        <w:rPr>
          <w:b w:val="0"/>
          <w:lang w:val="sr-Latn-CS"/>
        </w:rPr>
      </w:pPr>
    </w:p>
    <w:p w:rsidR="002343C5" w:rsidRPr="00C75769" w:rsidRDefault="002343C5">
      <w:pPr>
        <w:pStyle w:val="Title"/>
        <w:jc w:val="right"/>
        <w:rPr>
          <w:b w:val="0"/>
          <w:sz w:val="28"/>
          <w:lang w:val="sr-Latn-CS"/>
        </w:rPr>
      </w:pPr>
      <w:r w:rsidRPr="00C75769">
        <w:rPr>
          <w:b w:val="0"/>
          <w:sz w:val="28"/>
          <w:lang w:val="sr-Latn-CS"/>
        </w:rPr>
        <w:t>Ver</w:t>
      </w:r>
      <w:r w:rsidR="006F61C6" w:rsidRPr="00C75769">
        <w:rPr>
          <w:b w:val="0"/>
          <w:sz w:val="28"/>
          <w:lang w:val="sr-Latn-CS"/>
        </w:rPr>
        <w:t>zija1</w:t>
      </w:r>
      <w:r w:rsidR="002B6250">
        <w:rPr>
          <w:b w:val="0"/>
          <w:sz w:val="28"/>
          <w:lang w:val="sr-Latn-CS"/>
        </w:rPr>
        <w:t>.1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 w:rsidP="007A5C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C22D0E">
              <w:rPr>
                <w:lang w:val="sr-Latn-CS"/>
              </w:rPr>
              <w:t>.03.2018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</w:t>
            </w:r>
            <w:r w:rsidR="007A5C6A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2343C5" w:rsidRPr="006F61C6" w:rsidRDefault="006F4A7B" w:rsidP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</w:t>
            </w:r>
            <w:r w:rsidR="00C22D0E">
              <w:rPr>
                <w:lang w:val="sr-Latn-CS"/>
              </w:rPr>
              <w:t>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12.03.2018</w:t>
            </w:r>
          </w:p>
        </w:tc>
        <w:tc>
          <w:tcPr>
            <w:tcW w:w="1152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2343C5" w:rsidRPr="006F61C6" w:rsidRDefault="006F4A7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Ceo tim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886A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86ABF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886ABF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886ABF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886ABF">
        <w:rPr>
          <w:noProof/>
        </w:rPr>
      </w:r>
      <w:r w:rsidR="00886ABF">
        <w:rPr>
          <w:noProof/>
        </w:rPr>
        <w:fldChar w:fldCharType="separate"/>
      </w:r>
      <w:r>
        <w:rPr>
          <w:noProof/>
        </w:rPr>
        <w:t>4</w:t>
      </w:r>
      <w:r w:rsidR="00886ABF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886ABF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886ABF">
        <w:rPr>
          <w:noProof/>
        </w:rPr>
      </w:r>
      <w:r w:rsidR="00886ABF">
        <w:rPr>
          <w:noProof/>
        </w:rPr>
        <w:fldChar w:fldCharType="separate"/>
      </w:r>
      <w:r>
        <w:rPr>
          <w:noProof/>
        </w:rPr>
        <w:t>4</w:t>
      </w:r>
      <w:r w:rsidR="00886ABF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886ABF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886ABF">
        <w:rPr>
          <w:noProof/>
        </w:rPr>
      </w:r>
      <w:r w:rsidR="00886ABF">
        <w:rPr>
          <w:noProof/>
        </w:rPr>
        <w:fldChar w:fldCharType="separate"/>
      </w:r>
      <w:r>
        <w:rPr>
          <w:noProof/>
        </w:rPr>
        <w:t>4</w:t>
      </w:r>
      <w:r w:rsidR="00886ABF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886ABF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886ABF">
        <w:rPr>
          <w:noProof/>
        </w:rPr>
      </w:r>
      <w:r w:rsidR="00886ABF">
        <w:rPr>
          <w:noProof/>
        </w:rPr>
        <w:fldChar w:fldCharType="separate"/>
      </w:r>
      <w:r>
        <w:rPr>
          <w:noProof/>
        </w:rPr>
        <w:t>4</w:t>
      </w:r>
      <w:r w:rsidR="00886ABF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E03944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E03944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2E042F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FD2B1F">
        <w:rPr>
          <w:noProof/>
          <w:lang w:val="sr-Latn-C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AC04B2">
        <w:rPr>
          <w:noProof/>
        </w:rPr>
        <w:t>7</w:t>
      </w:r>
    </w:p>
    <w:p w:rsidR="002343C5" w:rsidRPr="006F61C6" w:rsidRDefault="00886ABF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2B6250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 w:rsidRPr="002B6250">
        <w:rPr>
          <w:lang w:val="sr-Latn-CS"/>
        </w:rPr>
        <w:t>Cilj dokumenta</w:t>
      </w:r>
      <w:bookmarkEnd w:id="0"/>
    </w:p>
    <w:p w:rsidR="00C22D0E" w:rsidRPr="002B6250" w:rsidRDefault="006F61C6" w:rsidP="00441A52">
      <w:pPr>
        <w:pStyle w:val="BodyText"/>
        <w:jc w:val="both"/>
      </w:pPr>
      <w:r w:rsidRPr="002B6250">
        <w:rPr>
          <w:lang w:val="sr-Latn-CS"/>
        </w:rPr>
        <w:t xml:space="preserve">Cilj </w:t>
      </w:r>
      <w:r w:rsidR="006D0694" w:rsidRPr="002B6250">
        <w:rPr>
          <w:lang w:val="sr-Latn-CS"/>
        </w:rPr>
        <w:t xml:space="preserve">dokumenta </w:t>
      </w:r>
      <w:r w:rsidRPr="002B6250">
        <w:rPr>
          <w:lang w:val="sr-Latn-CS"/>
        </w:rPr>
        <w:t xml:space="preserve">je definisanje </w:t>
      </w:r>
      <w:r w:rsidR="00BB7AAA" w:rsidRPr="002B6250">
        <w:rPr>
          <w:lang w:val="sr-Latn-CS"/>
        </w:rPr>
        <w:t xml:space="preserve">projektnog </w:t>
      </w:r>
      <w:r w:rsidR="006D0694" w:rsidRPr="002B6250">
        <w:rPr>
          <w:lang w:val="sr-Latn-CS"/>
        </w:rPr>
        <w:t xml:space="preserve">zadataka i </w:t>
      </w:r>
      <w:r w:rsidR="00BB7AAA" w:rsidRPr="002B6250">
        <w:rPr>
          <w:lang w:val="sr-Latn-CS"/>
        </w:rPr>
        <w:t xml:space="preserve">formiranje tima </w:t>
      </w:r>
      <w:r w:rsidR="006D0694" w:rsidRPr="002B6250">
        <w:rPr>
          <w:lang w:val="sr-Latn-CS"/>
        </w:rPr>
        <w:t xml:space="preserve">za </w:t>
      </w:r>
      <w:r w:rsidR="00BB7AAA" w:rsidRPr="002B6250">
        <w:rPr>
          <w:lang w:val="sr-Latn-CS"/>
        </w:rPr>
        <w:t xml:space="preserve">razvoj </w:t>
      </w:r>
      <w:bookmarkStart w:id="1" w:name="_Toc507815235"/>
      <w:r w:rsidR="00E74D1E" w:rsidRPr="002B6250">
        <w:rPr>
          <w:lang w:val="sr-Latn-CS"/>
        </w:rPr>
        <w:t>aplikacije koja</w:t>
      </w:r>
      <w:r w:rsidR="00AC04B2" w:rsidRPr="002B6250">
        <w:rPr>
          <w:lang w:val="sr-Latn-CS"/>
        </w:rPr>
        <w:t xml:space="preserve"> služi da</w:t>
      </w:r>
      <w:r w:rsidR="00E74D1E" w:rsidRPr="002B6250">
        <w:rPr>
          <w:lang w:val="sr-Latn-CS"/>
        </w:rPr>
        <w:t xml:space="preserve"> k</w:t>
      </w:r>
      <w:r w:rsidR="00AC04B2" w:rsidRPr="002B6250">
        <w:rPr>
          <w:lang w:val="sr-Latn-CS"/>
        </w:rPr>
        <w:t>orisnik</w:t>
      </w:r>
      <w:r w:rsidR="00E74D1E" w:rsidRPr="002B6250">
        <w:rPr>
          <w:lang w:val="sr-Latn-CS"/>
        </w:rPr>
        <w:t xml:space="preserve"> isplanira svoju ishranu na najbolji mogući način.</w:t>
      </w:r>
    </w:p>
    <w:bookmarkEnd w:id="1"/>
    <w:p w:rsidR="00C22D0E" w:rsidRPr="002B6250" w:rsidRDefault="00176A37" w:rsidP="00C22D0E">
      <w:pPr>
        <w:pStyle w:val="Heading1"/>
        <w:numPr>
          <w:ilvl w:val="0"/>
          <w:numId w:val="5"/>
        </w:numPr>
        <w:rPr>
          <w:lang w:val="sr-Latn-CS"/>
        </w:rPr>
      </w:pPr>
      <w:r w:rsidRPr="002B6250">
        <w:rPr>
          <w:lang w:val="sr-Latn-CS"/>
        </w:rPr>
        <w:t>Opseg</w:t>
      </w:r>
      <w:r w:rsidR="00C22D0E" w:rsidRPr="002B6250">
        <w:rPr>
          <w:lang w:val="sr-Latn-CS"/>
        </w:rPr>
        <w:t xml:space="preserve"> dokumenta</w:t>
      </w:r>
    </w:p>
    <w:p w:rsidR="002343C5" w:rsidRPr="002B6250" w:rsidRDefault="006D0694" w:rsidP="00441A52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Dokument opisuje </w:t>
      </w:r>
      <w:r w:rsidR="00BB7AAA" w:rsidRPr="002B6250">
        <w:rPr>
          <w:lang w:val="sr-Latn-CS"/>
        </w:rPr>
        <w:t xml:space="preserve">temu </w:t>
      </w:r>
      <w:r w:rsidR="002B6250" w:rsidRPr="002B6250">
        <w:rPr>
          <w:lang w:val="sr-Latn-CS"/>
        </w:rPr>
        <w:t xml:space="preserve">i </w:t>
      </w:r>
      <w:r w:rsidR="00D62E1E" w:rsidRPr="002B6250">
        <w:rPr>
          <w:lang w:val="sr-Latn-CS"/>
        </w:rPr>
        <w:t xml:space="preserve">osnovne karakteristike </w:t>
      </w:r>
      <w:r w:rsidR="00BB7AAA" w:rsidRPr="002B6250">
        <w:rPr>
          <w:lang w:val="sr-Latn-CS"/>
        </w:rPr>
        <w:t xml:space="preserve">projekta, motivaciju </w:t>
      </w:r>
      <w:r w:rsidR="00D62E1E" w:rsidRPr="002B6250">
        <w:rPr>
          <w:lang w:val="sr-Latn-CS"/>
        </w:rPr>
        <w:t xml:space="preserve">i potrebna znanja </w:t>
      </w:r>
      <w:r w:rsidR="00BB7AAA" w:rsidRPr="002B6250">
        <w:rPr>
          <w:lang w:val="sr-Latn-CS"/>
        </w:rPr>
        <w:t xml:space="preserve">za njegovu izradu, </w:t>
      </w:r>
      <w:r w:rsidR="00D62E1E" w:rsidRPr="002B6250">
        <w:rPr>
          <w:lang w:val="sr-Latn-CS"/>
        </w:rPr>
        <w:t xml:space="preserve">motivaciju i osobine </w:t>
      </w:r>
      <w:r w:rsidR="00BB7AAA" w:rsidRPr="002B6250">
        <w:rPr>
          <w:lang w:val="sr-Latn-CS"/>
        </w:rPr>
        <w:t>članove</w:t>
      </w:r>
      <w:r w:rsidR="00D62E1E" w:rsidRPr="002B6250">
        <w:rPr>
          <w:lang w:val="sr-Latn-CS"/>
        </w:rPr>
        <w:t xml:space="preserve"> tima, komunikaciju</w:t>
      </w:r>
      <w:r w:rsidR="00BB7AAA" w:rsidRPr="002B6250">
        <w:rPr>
          <w:lang w:val="sr-Latn-CS"/>
        </w:rPr>
        <w:t xml:space="preserve"> među njima</w:t>
      </w:r>
      <w:r w:rsidR="00D62E1E" w:rsidRPr="002B6250">
        <w:rPr>
          <w:lang w:val="sr-Latn-CS"/>
        </w:rPr>
        <w:t xml:space="preserve"> i vreme potrebno za izradu projekta</w:t>
      </w:r>
      <w:r w:rsidR="006D41CE" w:rsidRPr="002B6250">
        <w:rPr>
          <w:lang w:val="sr-Latn-CS"/>
        </w:rPr>
        <w:t xml:space="preserve">. </w:t>
      </w:r>
    </w:p>
    <w:p w:rsidR="00F267E3" w:rsidRPr="002B6250" w:rsidRDefault="00F267E3" w:rsidP="00E74D1E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 w:rsidRPr="002B6250"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2B6250" w:rsidTr="00B10BF0">
        <w:tc>
          <w:tcPr>
            <w:tcW w:w="2835" w:type="dxa"/>
          </w:tcPr>
          <w:p w:rsidR="00F267E3" w:rsidRPr="002B6250" w:rsidRDefault="00F267E3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2B6250" w:rsidRDefault="003A301D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 xml:space="preserve">Food </w:t>
            </w:r>
            <w:r w:rsidRPr="002B6250">
              <w:t>assistant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BC65B6" w:rsidRPr="002B6250" w:rsidRDefault="00BC65B6" w:rsidP="00F767DE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Skywalkers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Aleksandar Đorđević</w:t>
            </w:r>
            <w:r w:rsidR="007D565C" w:rsidRPr="002B6250">
              <w:t>,</w:t>
            </w:r>
            <w:r w:rsidRPr="002B6250">
              <w:t xml:space="preserve"> 15565</w:t>
            </w:r>
            <w:r w:rsidR="00587DE3" w:rsidRPr="002B6250">
              <w:t>, vođa tima</w:t>
            </w:r>
          </w:p>
          <w:p w:rsidR="00601377" w:rsidRPr="002B6250" w:rsidRDefault="00AF15F5" w:rsidP="00601377">
            <w:r w:rsidRPr="002B6250">
              <w:t>Nikola Đikić,</w:t>
            </w:r>
            <w:r w:rsidR="00B129BB" w:rsidRPr="002B6250">
              <w:t xml:space="preserve"> </w:t>
            </w:r>
            <w:r w:rsidR="00601377" w:rsidRPr="002B6250">
              <w:t>15549</w:t>
            </w:r>
          </w:p>
          <w:p w:rsidR="00601377" w:rsidRPr="002B6250" w:rsidRDefault="00601377" w:rsidP="00F767DE">
            <w:r w:rsidRPr="002B6250">
              <w:t>Danijel Demčić,</w:t>
            </w:r>
            <w:r w:rsidR="00B129BB" w:rsidRPr="002B6250">
              <w:t xml:space="preserve"> </w:t>
            </w:r>
            <w:r w:rsidRPr="002B6250">
              <w:t>15546</w:t>
            </w:r>
          </w:p>
          <w:p w:rsidR="00BC65B6" w:rsidRPr="002B6250" w:rsidRDefault="00BC65B6" w:rsidP="00F767DE">
            <w:r w:rsidRPr="002B6250">
              <w:t>David Đorđević,</w:t>
            </w:r>
            <w:r w:rsidR="00B129BB" w:rsidRPr="002B6250">
              <w:t xml:space="preserve"> </w:t>
            </w:r>
            <w:r w:rsidRPr="002B6250">
              <w:t>15571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Tip aplikacije</w:t>
            </w:r>
          </w:p>
        </w:tc>
        <w:tc>
          <w:tcPr>
            <w:tcW w:w="5924" w:type="dxa"/>
          </w:tcPr>
          <w:p w:rsidR="00BC65B6" w:rsidRPr="002B6250" w:rsidRDefault="00BC65B6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personalni asistent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Platforma</w:t>
            </w:r>
          </w:p>
        </w:tc>
        <w:tc>
          <w:tcPr>
            <w:tcW w:w="5924" w:type="dxa"/>
          </w:tcPr>
          <w:p w:rsidR="00BC65B6" w:rsidRPr="002B6250" w:rsidRDefault="00176A37" w:rsidP="0045501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M</w:t>
            </w:r>
            <w:r w:rsidR="00BC65B6" w:rsidRPr="002B6250">
              <w:rPr>
                <w:lang w:val="sr-Latn-CS"/>
              </w:rPr>
              <w:t>obilna</w:t>
            </w:r>
            <w:r w:rsidR="004F629D" w:rsidRPr="002B6250">
              <w:rPr>
                <w:lang w:val="sr-Latn-CS"/>
              </w:rPr>
              <w:t xml:space="preserve"> (A</w:t>
            </w:r>
            <w:r w:rsidR="00AF4355" w:rsidRPr="002B6250">
              <w:rPr>
                <w:lang w:val="sr-Latn-CS"/>
              </w:rPr>
              <w:t>ndroid os)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okviri (framework) i biblioteke (library)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Android Studio</w:t>
            </w:r>
          </w:p>
        </w:tc>
      </w:tr>
      <w:tr w:rsidR="00BC65B6" w:rsidRPr="002B6250" w:rsidTr="00B10BF0">
        <w:tc>
          <w:tcPr>
            <w:tcW w:w="2835" w:type="dxa"/>
          </w:tcPr>
          <w:p w:rsidR="00BC65B6" w:rsidRPr="002B6250" w:rsidRDefault="00BC65B6" w:rsidP="00A74DEF">
            <w:pPr>
              <w:rPr>
                <w:lang w:val="sr-Latn-CS"/>
              </w:rPr>
            </w:pPr>
            <w:r w:rsidRPr="002B6250">
              <w:rPr>
                <w:lang w:val="sr-Latn-CS"/>
              </w:rPr>
              <w:t>Programski jezici</w:t>
            </w:r>
          </w:p>
        </w:tc>
        <w:tc>
          <w:tcPr>
            <w:tcW w:w="5924" w:type="dxa"/>
          </w:tcPr>
          <w:p w:rsidR="00BC65B6" w:rsidRPr="002B6250" w:rsidRDefault="00BC65B6" w:rsidP="00F767DE">
            <w:r w:rsidRPr="002B6250">
              <w:t>Java</w:t>
            </w:r>
          </w:p>
        </w:tc>
      </w:tr>
    </w:tbl>
    <w:p w:rsidR="00F267E3" w:rsidRPr="002B6250" w:rsidRDefault="00F267E3" w:rsidP="00F267E3">
      <w:pPr>
        <w:rPr>
          <w:lang w:val="sr-Latn-CS"/>
        </w:rPr>
      </w:pPr>
    </w:p>
    <w:p w:rsidR="002343C5" w:rsidRPr="002B6250" w:rsidRDefault="00670936">
      <w:pPr>
        <w:pStyle w:val="Heading1"/>
        <w:rPr>
          <w:lang w:val="sr-Latn-CS"/>
        </w:rPr>
      </w:pPr>
      <w:bookmarkStart w:id="3" w:name="_Toc507815237"/>
      <w:r w:rsidRPr="002B6250">
        <w:rPr>
          <w:lang w:val="sr-Latn-CS"/>
        </w:rPr>
        <w:t>Tema i svrha projekta</w:t>
      </w:r>
      <w:bookmarkEnd w:id="3"/>
    </w:p>
    <w:p w:rsidR="0084553B" w:rsidRPr="002B6250" w:rsidRDefault="0084553B" w:rsidP="00441A52">
      <w:pPr>
        <w:pStyle w:val="BodyText"/>
        <w:jc w:val="both"/>
        <w:rPr>
          <w:lang w:val="en-GB"/>
        </w:rPr>
      </w:pPr>
      <w:r w:rsidRPr="002B6250">
        <w:rPr>
          <w:lang w:val="en-GB"/>
        </w:rPr>
        <w:t>Osnovna ideja za realizaciju</w:t>
      </w:r>
      <w:r w:rsidR="007F1693" w:rsidRPr="002B6250">
        <w:rPr>
          <w:lang w:val="en-GB"/>
        </w:rPr>
        <w:t xml:space="preserve"> ovog projekta p</w:t>
      </w:r>
      <w:r w:rsidR="00730CB6" w:rsidRPr="002B6250">
        <w:rPr>
          <w:lang w:val="en-GB"/>
        </w:rPr>
        <w:t>r</w:t>
      </w:r>
      <w:r w:rsidR="007F1693" w:rsidRPr="002B6250">
        <w:rPr>
          <w:lang w:val="en-GB"/>
        </w:rPr>
        <w:t>oistekla je iz ž</w:t>
      </w:r>
      <w:r w:rsidRPr="002B6250">
        <w:rPr>
          <w:lang w:val="en-GB"/>
        </w:rPr>
        <w:t>elje da</w:t>
      </w:r>
      <w:r w:rsidR="00730CB6" w:rsidRPr="002B6250">
        <w:rPr>
          <w:lang w:val="en-GB"/>
        </w:rPr>
        <w:t xml:space="preserve"> se</w:t>
      </w:r>
      <w:r w:rsidRPr="002B6250">
        <w:rPr>
          <w:lang w:val="en-GB"/>
        </w:rPr>
        <w:t xml:space="preserve"> korisnici</w:t>
      </w:r>
      <w:r w:rsidR="00AA0AAC" w:rsidRPr="002B6250">
        <w:rPr>
          <w:lang w:val="en-GB"/>
        </w:rPr>
        <w:t>ma omoguć</w:t>
      </w:r>
      <w:r w:rsidR="007F1693" w:rsidRPr="002B6250">
        <w:rPr>
          <w:lang w:val="en-GB"/>
        </w:rPr>
        <w:t>i</w:t>
      </w:r>
      <w:r w:rsidR="00730CB6" w:rsidRPr="002B6250">
        <w:rPr>
          <w:lang w:val="en-GB"/>
        </w:rPr>
        <w:t xml:space="preserve"> asistent </w:t>
      </w:r>
      <w:r w:rsidR="001927FA" w:rsidRPr="002B6250">
        <w:rPr>
          <w:lang w:val="en-GB"/>
        </w:rPr>
        <w:t>koji će im pomoći oko izbora jela</w:t>
      </w:r>
      <w:r w:rsidR="00730CB6" w:rsidRPr="002B6250">
        <w:rPr>
          <w:lang w:val="en-GB"/>
        </w:rPr>
        <w:t xml:space="preserve"> u skladu sa odabranim režimom ishrane</w:t>
      </w:r>
      <w:r w:rsidRPr="002B6250">
        <w:rPr>
          <w:lang w:val="en-GB"/>
        </w:rPr>
        <w:t>.</w:t>
      </w:r>
      <w:r w:rsidR="00730CB6" w:rsidRPr="002B6250">
        <w:rPr>
          <w:lang w:val="en-GB"/>
        </w:rPr>
        <w:t xml:space="preserve"> </w:t>
      </w:r>
      <w:r w:rsidR="00AF4355" w:rsidRPr="002B6250">
        <w:rPr>
          <w:lang w:val="en-GB"/>
        </w:rPr>
        <w:t>Namenjen</w:t>
      </w:r>
      <w:r w:rsidRPr="002B6250">
        <w:rPr>
          <w:lang w:val="en-GB"/>
        </w:rPr>
        <w:t xml:space="preserve"> je svima koji </w:t>
      </w:r>
      <w:r w:rsidR="00730CB6" w:rsidRPr="002B6250">
        <w:rPr>
          <w:lang w:val="en-GB"/>
        </w:rPr>
        <w:t>ž</w:t>
      </w:r>
      <w:r w:rsidRPr="002B6250">
        <w:rPr>
          <w:lang w:val="en-GB"/>
        </w:rPr>
        <w:t>ele da imaju izbalansiranu ishranu, ljudima svih godina starosti i svih zanimanja.</w:t>
      </w:r>
    </w:p>
    <w:p w:rsidR="00D96EF7" w:rsidRPr="002B6250" w:rsidRDefault="00D96EF7" w:rsidP="00D96EF7">
      <w:pPr>
        <w:pStyle w:val="Heading1"/>
        <w:rPr>
          <w:lang w:val="sr-Latn-CS"/>
        </w:rPr>
      </w:pPr>
      <w:bookmarkStart w:id="4" w:name="_Toc507815238"/>
      <w:r w:rsidRPr="002B6250">
        <w:rPr>
          <w:lang w:val="sr-Latn-CS"/>
        </w:rPr>
        <w:t>Opis projekta</w:t>
      </w:r>
      <w:bookmarkEnd w:id="4"/>
    </w:p>
    <w:p w:rsidR="0084553B" w:rsidRPr="002B6250" w:rsidRDefault="0084553B" w:rsidP="0084553B">
      <w:pPr>
        <w:pStyle w:val="BodyText"/>
        <w:rPr>
          <w:lang w:val="en-GB"/>
        </w:rPr>
      </w:pPr>
      <w:r w:rsidRPr="002B6250">
        <w:rPr>
          <w:lang w:val="en-GB"/>
        </w:rPr>
        <w:t>Opis projektnog zadatka:</w:t>
      </w:r>
    </w:p>
    <w:p w:rsidR="00467D7D" w:rsidRPr="002B6250" w:rsidRDefault="001927FA" w:rsidP="00467D7D">
      <w:pPr>
        <w:pStyle w:val="BodyText"/>
        <w:rPr>
          <w:lang w:val="en-GB"/>
        </w:rPr>
      </w:pPr>
      <w:r w:rsidRPr="002B6250">
        <w:rPr>
          <w:lang w:val="en-GB"/>
        </w:rPr>
        <w:t>U nastavku su o</w:t>
      </w:r>
      <w:r w:rsidR="00203CC3" w:rsidRPr="002B6250">
        <w:rPr>
          <w:lang w:val="en-GB"/>
        </w:rPr>
        <w:t>pisani</w:t>
      </w:r>
      <w:r w:rsidR="00467D7D" w:rsidRPr="002B6250">
        <w:rPr>
          <w:lang w:val="en-GB"/>
        </w:rPr>
        <w:t xml:space="preserve"> glavni procesi koji s</w:t>
      </w:r>
      <w:r w:rsidRPr="002B6250">
        <w:rPr>
          <w:lang w:val="en-GB"/>
        </w:rPr>
        <w:t>e odvijaju</w:t>
      </w:r>
      <w:r w:rsidR="00D80735" w:rsidRPr="002B6250">
        <w:rPr>
          <w:lang w:val="en-GB"/>
        </w:rPr>
        <w:t xml:space="preserve"> u okviru aplikacije</w:t>
      </w:r>
      <w:r w:rsidRPr="002B6250">
        <w:rPr>
          <w:lang w:val="en-GB"/>
        </w:rPr>
        <w:t>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Nabavka namirnica</w:t>
      </w:r>
    </w:p>
    <w:p w:rsidR="00DE50E5" w:rsidRPr="002B6250" w:rsidRDefault="0055500D" w:rsidP="00441A52">
      <w:pPr>
        <w:pStyle w:val="BodyText"/>
        <w:jc w:val="both"/>
      </w:pPr>
      <w:r w:rsidRPr="002B6250">
        <w:rPr>
          <w:lang w:val="en-GB"/>
        </w:rPr>
        <w:t xml:space="preserve">Pre svega, korisnik bi trebalo da obavi kupovinu, tj. da pristupi glavnoj bazi sa svim namirnicama i jelima. </w:t>
      </w:r>
      <w:r w:rsidR="00DE50E5" w:rsidRPr="002B6250">
        <w:rPr>
          <w:lang w:val="en-GB"/>
        </w:rPr>
        <w:t xml:space="preserve">Kupljene namirnice biće </w:t>
      </w:r>
      <w:r w:rsidR="001B1743" w:rsidRPr="002B6250">
        <w:rPr>
          <w:lang w:val="en-GB"/>
        </w:rPr>
        <w:t xml:space="preserve">skladištene </w:t>
      </w:r>
      <w:r w:rsidR="007A5C6A">
        <w:rPr>
          <w:lang w:val="en-GB"/>
        </w:rPr>
        <w:t xml:space="preserve">u frižideru, koji predstavlja </w:t>
      </w:r>
      <w:r w:rsidR="001B2603">
        <w:rPr>
          <w:lang w:val="en-GB"/>
        </w:rPr>
        <w:t>lokalnu bazu</w:t>
      </w:r>
      <w:r w:rsidR="00766162">
        <w:rPr>
          <w:lang w:val="en-GB"/>
        </w:rPr>
        <w:t xml:space="preserve"> (skladište)</w:t>
      </w:r>
      <w:r w:rsidR="001B2603">
        <w:rPr>
          <w:lang w:val="en-GB"/>
        </w:rPr>
        <w:t xml:space="preserve"> </w:t>
      </w:r>
      <w:r w:rsidR="007A5C6A">
        <w:rPr>
          <w:lang w:val="en-GB"/>
        </w:rPr>
        <w:t>namirnica kojima grupa korisnika raspolaže.</w:t>
      </w:r>
    </w:p>
    <w:p w:rsidR="00DE065C" w:rsidRPr="002B6250" w:rsidRDefault="001927FA" w:rsidP="00441A52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Kreiranje grupe</w:t>
      </w:r>
    </w:p>
    <w:p w:rsidR="0084553B" w:rsidRPr="002B6250" w:rsidRDefault="00456E68" w:rsidP="00520A6F">
      <w:pPr>
        <w:pStyle w:val="BodyText"/>
        <w:jc w:val="both"/>
        <w:rPr>
          <w:lang w:val="en-GB"/>
        </w:rPr>
      </w:pPr>
      <w:r w:rsidRPr="002B6250">
        <w:rPr>
          <w:lang w:val="en-GB"/>
        </w:rPr>
        <w:t>Aplikacija</w:t>
      </w:r>
      <w:r w:rsidR="004A5EA4" w:rsidRPr="002B6250">
        <w:rPr>
          <w:lang w:val="en-GB"/>
        </w:rPr>
        <w:t xml:space="preserve"> nudi mogućnost kreiranja</w:t>
      </w:r>
      <w:r w:rsidRPr="002B6250">
        <w:rPr>
          <w:lang w:val="en-GB"/>
        </w:rPr>
        <w:t xml:space="preserve"> grupe korisnika </w:t>
      </w:r>
      <w:r w:rsidR="00FF18EE" w:rsidRPr="002B6250">
        <w:rPr>
          <w:lang w:val="en-GB"/>
        </w:rPr>
        <w:t>(npr. porodic</w:t>
      </w:r>
      <w:r w:rsidR="00DE50E5" w:rsidRPr="002B6250">
        <w:rPr>
          <w:lang w:val="en-GB"/>
        </w:rPr>
        <w:t>e</w:t>
      </w:r>
      <w:r w:rsidR="00FF18EE" w:rsidRPr="002B6250">
        <w:rPr>
          <w:lang w:val="en-GB"/>
        </w:rPr>
        <w:t xml:space="preserve">) </w:t>
      </w:r>
      <w:r w:rsidRPr="002B6250">
        <w:rPr>
          <w:lang w:val="en-GB"/>
        </w:rPr>
        <w:t>ko</w:t>
      </w:r>
      <w:r w:rsidR="003A1FB2" w:rsidRPr="002B6250">
        <w:rPr>
          <w:lang w:val="en-GB"/>
        </w:rPr>
        <w:t>ja</w:t>
      </w:r>
      <w:r w:rsidRPr="002B6250">
        <w:rPr>
          <w:lang w:val="en-GB"/>
        </w:rPr>
        <w:t xml:space="preserve"> će koristiti zajednički frižider</w:t>
      </w:r>
      <w:r w:rsidR="00DE50E5" w:rsidRPr="002B6250">
        <w:rPr>
          <w:lang w:val="en-GB"/>
        </w:rPr>
        <w:t xml:space="preserve"> i namirnice u njemu</w:t>
      </w:r>
      <w:r w:rsidR="0084553B" w:rsidRPr="002B6250">
        <w:rPr>
          <w:lang w:val="en-GB"/>
        </w:rPr>
        <w:t>.</w:t>
      </w:r>
    </w:p>
    <w:p w:rsidR="00DE065C" w:rsidRPr="002B6250" w:rsidRDefault="001927FA" w:rsidP="00520A6F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Biranje režima ishrane</w:t>
      </w:r>
    </w:p>
    <w:p w:rsidR="00967C28" w:rsidRDefault="00E96EE6" w:rsidP="001B2603">
      <w:pPr>
        <w:pStyle w:val="BodyText"/>
        <w:jc w:val="both"/>
        <w:rPr>
          <w:lang w:val="sr-Latn-CS"/>
        </w:rPr>
      </w:pPr>
      <w:r w:rsidRPr="002B6250">
        <w:rPr>
          <w:lang w:val="en-GB"/>
        </w:rPr>
        <w:t xml:space="preserve">Aplikacija </w:t>
      </w:r>
      <w:r w:rsidR="0026221E" w:rsidRPr="002B6250">
        <w:rPr>
          <w:lang w:val="en-GB"/>
        </w:rPr>
        <w:t>nudi korisniku više</w:t>
      </w:r>
      <w:r w:rsidRPr="002B6250">
        <w:rPr>
          <w:lang w:val="en-GB"/>
        </w:rPr>
        <w:t xml:space="preserve"> rež</w:t>
      </w:r>
      <w:r w:rsidR="00DD6FEE" w:rsidRPr="002B6250">
        <w:rPr>
          <w:lang w:val="en-GB"/>
        </w:rPr>
        <w:t xml:space="preserve">ima ishrane. </w:t>
      </w:r>
      <w:r w:rsidR="008E609F" w:rsidRPr="002B6250">
        <w:rPr>
          <w:lang w:val="en-GB"/>
        </w:rPr>
        <w:t>K</w:t>
      </w:r>
      <w:r w:rsidR="008E609F" w:rsidRPr="002B6250">
        <w:rPr>
          <w:lang w:val="sr-Latn-CS"/>
        </w:rPr>
        <w:t xml:space="preserve">orisnik može da izabere bilo koji od ponuđenih planova ishrane. Planovi ishrane </w:t>
      </w:r>
      <w:r w:rsidR="008E609F" w:rsidRPr="002B6250">
        <w:rPr>
          <w:lang w:val="en-GB"/>
        </w:rPr>
        <w:t>koji su ponuđeni su proteinska ishrana za sportiste, ishrana sa malo ugljenih hidrata, vegetarijanska ishrana kao i ishrana za one koji samo žele da održe trenutnu težinu</w:t>
      </w:r>
      <w:r w:rsidR="009A6BEB">
        <w:rPr>
          <w:lang w:val="en-GB"/>
        </w:rPr>
        <w:t>.</w:t>
      </w:r>
      <w:r w:rsidR="00967C28" w:rsidRPr="002B6250">
        <w:rPr>
          <w:lang w:val="sr-Latn-CS"/>
        </w:rPr>
        <w:t xml:space="preserve"> </w:t>
      </w:r>
    </w:p>
    <w:p w:rsidR="009A6BEB" w:rsidRDefault="009A6BEB" w:rsidP="001B2603">
      <w:pPr>
        <w:pStyle w:val="BodyText"/>
        <w:jc w:val="both"/>
        <w:rPr>
          <w:lang w:val="sr-Latn-CS"/>
        </w:rPr>
      </w:pPr>
    </w:p>
    <w:p w:rsidR="009A6BEB" w:rsidRPr="001B2603" w:rsidRDefault="009A6BEB" w:rsidP="001B2603">
      <w:pPr>
        <w:pStyle w:val="BodyText"/>
        <w:jc w:val="both"/>
        <w:rPr>
          <w:lang w:val="en-GB"/>
        </w:rPr>
      </w:pPr>
    </w:p>
    <w:p w:rsidR="00967C28" w:rsidRPr="002B6250" w:rsidRDefault="00967C28" w:rsidP="00967C28">
      <w:pPr>
        <w:ind w:left="720"/>
        <w:jc w:val="both"/>
        <w:rPr>
          <w:lang w:val="sr-Latn-CS"/>
        </w:rPr>
      </w:pPr>
    </w:p>
    <w:p w:rsidR="00F76B78" w:rsidRDefault="00F76B78" w:rsidP="00967C28">
      <w:pPr>
        <w:pStyle w:val="BodyText"/>
        <w:jc w:val="both"/>
        <w:rPr>
          <w:i/>
          <w:lang w:val="en-GB"/>
        </w:rPr>
      </w:pPr>
    </w:p>
    <w:p w:rsidR="00967C28" w:rsidRPr="002B6250" w:rsidRDefault="001927FA" w:rsidP="00967C28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lastRenderedPageBreak/>
        <w:t>Sastavljanje predloga jela</w:t>
      </w:r>
    </w:p>
    <w:p w:rsidR="004D1844" w:rsidRPr="002B6250" w:rsidRDefault="006267F7" w:rsidP="00DE065C">
      <w:pPr>
        <w:pStyle w:val="BodyText"/>
        <w:jc w:val="both"/>
        <w:rPr>
          <w:lang w:val="en-GB"/>
        </w:rPr>
      </w:pPr>
      <w:r w:rsidRPr="002B6250">
        <w:rPr>
          <w:lang w:val="en-GB"/>
        </w:rPr>
        <w:t>K</w:t>
      </w:r>
      <w:r w:rsidR="005F4077" w:rsidRPr="002B6250">
        <w:rPr>
          <w:lang w:val="en-GB"/>
        </w:rPr>
        <w:t>orisnik</w:t>
      </w:r>
      <w:r w:rsidRPr="002B6250">
        <w:rPr>
          <w:lang w:val="en-GB"/>
        </w:rPr>
        <w:t xml:space="preserve"> ima mogućnost</w:t>
      </w:r>
      <w:r w:rsidR="004D1844" w:rsidRPr="002B6250">
        <w:rPr>
          <w:lang w:val="en-GB"/>
        </w:rPr>
        <w:t xml:space="preserve"> da sastavlja jela</w:t>
      </w:r>
      <w:r w:rsidR="00E44CA9" w:rsidRPr="002B6250">
        <w:rPr>
          <w:lang w:val="en-GB"/>
        </w:rPr>
        <w:t xml:space="preserve"> </w:t>
      </w:r>
      <w:r w:rsidR="004D1844" w:rsidRPr="002B6250">
        <w:rPr>
          <w:lang w:val="en-GB"/>
        </w:rPr>
        <w:t>koja bi želeo da jede kombinujući</w:t>
      </w:r>
      <w:r w:rsidR="00E44CA9" w:rsidRPr="002B6250">
        <w:rPr>
          <w:lang w:val="en-GB"/>
        </w:rPr>
        <w:t xml:space="preserve"> </w:t>
      </w:r>
      <w:r w:rsidR="003004B7" w:rsidRPr="002B6250">
        <w:rPr>
          <w:lang w:val="en-GB"/>
        </w:rPr>
        <w:t>osnovne namirnice</w:t>
      </w:r>
      <w:r w:rsidR="00EA2B4A" w:rsidRPr="002B6250">
        <w:rPr>
          <w:lang w:val="en-GB"/>
        </w:rPr>
        <w:t xml:space="preserve"> pomoću kojih se ta jela mogu spremiti</w:t>
      </w:r>
      <w:r w:rsidR="003004B7" w:rsidRPr="002B6250">
        <w:rPr>
          <w:lang w:val="en-GB"/>
        </w:rPr>
        <w:t>.</w:t>
      </w:r>
    </w:p>
    <w:p w:rsidR="00467D7D" w:rsidRPr="002B6250" w:rsidRDefault="00EA2B4A" w:rsidP="003C5D4E">
      <w:pPr>
        <w:pStyle w:val="BodyText"/>
        <w:jc w:val="both"/>
      </w:pPr>
      <w:r w:rsidRPr="002B6250">
        <w:rPr>
          <w:lang w:val="en-GB"/>
        </w:rPr>
        <w:t>Predlozi j</w:t>
      </w:r>
      <w:r w:rsidR="000C6CF0" w:rsidRPr="002B6250">
        <w:rPr>
          <w:lang w:val="en-GB"/>
        </w:rPr>
        <w:t>ela koje jeda</w:t>
      </w:r>
      <w:r w:rsidR="004D1844" w:rsidRPr="002B6250">
        <w:rPr>
          <w:lang w:val="en-GB"/>
        </w:rPr>
        <w:t>n korisnik kreira</w:t>
      </w:r>
      <w:r w:rsidR="000C6CF0" w:rsidRPr="002B6250">
        <w:rPr>
          <w:lang w:val="en-GB"/>
        </w:rPr>
        <w:t xml:space="preserve"> </w:t>
      </w:r>
      <w:r w:rsidRPr="002B6250">
        <w:t>dostupni</w:t>
      </w:r>
      <w:r w:rsidR="000C6CF0" w:rsidRPr="002B6250">
        <w:t xml:space="preserve"> su i svim ostalim clanovim</w:t>
      </w:r>
      <w:r w:rsidR="007571E6" w:rsidRPr="002B6250">
        <w:t>a</w:t>
      </w:r>
      <w:r w:rsidR="000C6CF0" w:rsidRPr="002B6250">
        <w:t xml:space="preserve"> grupe</w:t>
      </w:r>
      <w:r w:rsidR="00185749" w:rsidRPr="002B6250">
        <w:t xml:space="preserve"> koji</w:t>
      </w:r>
      <w:r w:rsidR="000C6CF0" w:rsidRPr="002B6250">
        <w:t xml:space="preserve"> imaju mogućnost da ih dodaju u listu omil</w:t>
      </w:r>
      <w:r w:rsidR="006F4A7B">
        <w:t>jenih jela ili u listu jela koja</w:t>
      </w:r>
      <w:r w:rsidR="000C6CF0" w:rsidRPr="002B6250">
        <w:t xml:space="preserve"> ne vole.</w:t>
      </w:r>
    </w:p>
    <w:p w:rsidR="00557A2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 xml:space="preserve">Ukoliko korisnik ne voli da jede ili je alergičan na neke namirice, može ih dodati u listu nepoželjnih i asistent mu pred </w:t>
      </w:r>
      <w:r w:rsidR="00AC0518">
        <w:rPr>
          <w:lang w:val="en-GB"/>
        </w:rPr>
        <w:t>obroke neće predlagati jela koja</w:t>
      </w:r>
      <w:r w:rsidRPr="002B6250">
        <w:rPr>
          <w:lang w:val="en-GB"/>
        </w:rPr>
        <w:t xml:space="preserve"> sadrže te namirnice.</w:t>
      </w:r>
    </w:p>
    <w:p w:rsidR="00E23673" w:rsidRPr="002B6250" w:rsidRDefault="00E23673" w:rsidP="00557A23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korisnik neke namirnice</w:t>
      </w:r>
      <w:r w:rsidR="00C55E45">
        <w:rPr>
          <w:lang w:val="en-GB"/>
        </w:rPr>
        <w:t xml:space="preserve"> i jela</w:t>
      </w:r>
      <w:r w:rsidRPr="002B6250">
        <w:rPr>
          <w:lang w:val="en-GB"/>
        </w:rPr>
        <w:t xml:space="preserve"> naročito voli, može da ih </w:t>
      </w:r>
      <w:r w:rsidR="00C55E45">
        <w:rPr>
          <w:lang w:val="en-GB"/>
        </w:rPr>
        <w:t>doda u listu omiljenih</w:t>
      </w:r>
      <w:r w:rsidRPr="002B6250">
        <w:rPr>
          <w:lang w:val="en-GB"/>
        </w:rPr>
        <w:t>.</w:t>
      </w:r>
    </w:p>
    <w:p w:rsidR="00DE065C" w:rsidRPr="002B6250" w:rsidRDefault="00DE065C" w:rsidP="00C56006">
      <w:pPr>
        <w:pStyle w:val="BodyText"/>
        <w:ind w:left="0"/>
        <w:jc w:val="both"/>
      </w:pPr>
    </w:p>
    <w:p w:rsidR="005F4077" w:rsidRPr="002B6250" w:rsidRDefault="001927FA" w:rsidP="00DE065C">
      <w:pPr>
        <w:pStyle w:val="BodyText"/>
        <w:jc w:val="both"/>
        <w:rPr>
          <w:i/>
          <w:lang w:val="en-GB"/>
        </w:rPr>
      </w:pPr>
      <w:r w:rsidRPr="002B6250">
        <w:rPr>
          <w:i/>
          <w:lang w:val="en-GB"/>
        </w:rPr>
        <w:t>Kako aplikacija nudi predloge?</w:t>
      </w:r>
    </w:p>
    <w:p w:rsidR="006F4A7B" w:rsidRDefault="00DE065C" w:rsidP="00F76B78">
      <w:pPr>
        <w:pStyle w:val="BodyText"/>
        <w:jc w:val="both"/>
      </w:pPr>
      <w:r w:rsidRPr="002B6250">
        <w:rPr>
          <w:lang w:val="en-GB"/>
        </w:rPr>
        <w:t xml:space="preserve">Aplikacija nudi predloge na osnovu jela koja su </w:t>
      </w:r>
      <w:r w:rsidR="008A0383" w:rsidRPr="002B6250">
        <w:rPr>
          <w:lang w:val="en-GB"/>
        </w:rPr>
        <w:t>sastavljena od strane korisnika</w:t>
      </w:r>
      <w:r w:rsidR="00EA2B4A" w:rsidRPr="002B6250">
        <w:rPr>
          <w:lang w:val="en-GB"/>
        </w:rPr>
        <w:t xml:space="preserve">, ali je osnovni preduslov </w:t>
      </w:r>
      <w:r w:rsidR="008A0383" w:rsidRPr="002B6250">
        <w:rPr>
          <w:lang w:val="en-GB"/>
        </w:rPr>
        <w:t>da</w:t>
      </w:r>
      <w:r w:rsidRPr="002B6250">
        <w:rPr>
          <w:lang w:val="en-GB"/>
        </w:rPr>
        <w:t xml:space="preserve"> za ta jela </w:t>
      </w:r>
      <w:r w:rsidR="008A0383" w:rsidRPr="002B6250">
        <w:rPr>
          <w:i/>
          <w:lang w:val="en-GB"/>
        </w:rPr>
        <w:t>trenutno</w:t>
      </w:r>
      <w:r w:rsidRPr="002B6250">
        <w:rPr>
          <w:lang w:val="en-GB"/>
        </w:rPr>
        <w:t xml:space="preserve"> </w:t>
      </w:r>
      <w:r w:rsidR="00EA2B4A" w:rsidRPr="002B6250">
        <w:rPr>
          <w:lang w:val="en-GB"/>
        </w:rPr>
        <w:t xml:space="preserve">u frižideru </w:t>
      </w:r>
      <w:r w:rsidRPr="002B6250">
        <w:rPr>
          <w:lang w:val="en-GB"/>
        </w:rPr>
        <w:t>postoje sastojci.</w:t>
      </w:r>
      <w:r w:rsidR="007F13B7" w:rsidRPr="002B6250">
        <w:t xml:space="preserve"> Takođe postoje i jednostavna jela sa malo sastojaka</w:t>
      </w:r>
      <w:r w:rsidR="00F76B78">
        <w:t xml:space="preserve"> koja aplikacija takođe može da</w:t>
      </w:r>
      <w:r w:rsidR="007F13B7" w:rsidRPr="002B6250">
        <w:t xml:space="preserve"> ponudi korisnicima , iako</w:t>
      </w:r>
      <w:r w:rsidR="00F76B78">
        <w:t xml:space="preserve"> ih korisnici nisu sastavljali.</w:t>
      </w:r>
    </w:p>
    <w:p w:rsidR="00DE065C" w:rsidRPr="00F76B78" w:rsidRDefault="002B6250" w:rsidP="00F76B78">
      <w:pPr>
        <w:pStyle w:val="BodyText"/>
        <w:jc w:val="both"/>
        <w:rPr>
          <w:b/>
          <w:lang w:val="en-GB"/>
        </w:rPr>
      </w:pPr>
      <w:r>
        <w:rPr>
          <w:lang w:val="en-GB"/>
        </w:rPr>
        <w:t>A</w:t>
      </w:r>
      <w:r w:rsidR="00DE065C" w:rsidRPr="002B6250">
        <w:rPr>
          <w:lang w:val="en-GB"/>
        </w:rPr>
        <w:t>plikacija</w:t>
      </w:r>
      <w:r>
        <w:rPr>
          <w:lang w:val="en-GB"/>
        </w:rPr>
        <w:t xml:space="preserve"> neće sama</w:t>
      </w:r>
      <w:r w:rsidR="00DE065C" w:rsidRPr="002B6250">
        <w:rPr>
          <w:lang w:val="en-GB"/>
        </w:rPr>
        <w:t xml:space="preserve"> kombinov</w:t>
      </w:r>
      <w:r w:rsidR="008A0383" w:rsidRPr="002B6250">
        <w:rPr>
          <w:lang w:val="en-GB"/>
        </w:rPr>
        <w:t>ati namirnice i smisljati jela.Pred svaki obrok, aplikacija će od</w:t>
      </w:r>
      <w:r w:rsidR="00DE065C" w:rsidRPr="002B6250">
        <w:rPr>
          <w:lang w:val="en-GB"/>
        </w:rPr>
        <w:t xml:space="preserve"> j</w:t>
      </w:r>
      <w:r w:rsidR="00467D7D" w:rsidRPr="002B6250">
        <w:rPr>
          <w:lang w:val="en-GB"/>
        </w:rPr>
        <w:t>ela koja su korisniku poznata</w:t>
      </w:r>
      <w:r w:rsidR="008A0383" w:rsidRPr="002B6250">
        <w:rPr>
          <w:lang w:val="en-GB"/>
        </w:rPr>
        <w:t xml:space="preserve"> predlož</w:t>
      </w:r>
      <w:r w:rsidR="00DE065C" w:rsidRPr="002B6250">
        <w:rPr>
          <w:lang w:val="en-GB"/>
        </w:rPr>
        <w:t>i</w:t>
      </w:r>
      <w:r w:rsidR="00467D7D" w:rsidRPr="002B6250">
        <w:rPr>
          <w:lang w:val="en-GB"/>
        </w:rPr>
        <w:t>ti</w:t>
      </w:r>
      <w:r w:rsidR="007F13B7" w:rsidRPr="002B6250">
        <w:rPr>
          <w:lang w:val="en-GB"/>
        </w:rPr>
        <w:t xml:space="preserve"> ona koja se najviše uklapaju u</w:t>
      </w:r>
      <w:r w:rsidR="008A0383" w:rsidRPr="002B6250">
        <w:rPr>
          <w:lang w:val="en-GB"/>
        </w:rPr>
        <w:t xml:space="preserve"> plan ishrane koji korisnik trenutno koristi</w:t>
      </w:r>
      <w:r w:rsidR="00DE065C" w:rsidRPr="002B6250">
        <w:rPr>
          <w:lang w:val="en-GB"/>
        </w:rPr>
        <w:t>.</w:t>
      </w:r>
    </w:p>
    <w:p w:rsidR="00843FCC" w:rsidRPr="002B6250" w:rsidRDefault="005F4077" w:rsidP="006267F7">
      <w:pPr>
        <w:pStyle w:val="BodyText"/>
        <w:jc w:val="both"/>
        <w:rPr>
          <w:lang w:val="en-GB"/>
        </w:rPr>
      </w:pPr>
      <w:r w:rsidRPr="002B6250">
        <w:rPr>
          <w:lang w:val="en-GB"/>
        </w:rPr>
        <w:t>A</w:t>
      </w:r>
      <w:r w:rsidR="00DE2085" w:rsidRPr="002B6250">
        <w:rPr>
          <w:lang w:val="en-GB"/>
        </w:rPr>
        <w:t>pl</w:t>
      </w:r>
      <w:r w:rsidR="00DE065C" w:rsidRPr="002B6250">
        <w:rPr>
          <w:lang w:val="en-GB"/>
        </w:rPr>
        <w:t xml:space="preserve">ikacija </w:t>
      </w:r>
      <w:r w:rsidR="006267F7" w:rsidRPr="002B6250">
        <w:rPr>
          <w:lang w:val="en-GB"/>
        </w:rPr>
        <w:t>će</w:t>
      </w:r>
      <w:r w:rsidR="00843FCC" w:rsidRPr="002B6250">
        <w:rPr>
          <w:lang w:val="en-GB"/>
        </w:rPr>
        <w:t xml:space="preserve"> </w:t>
      </w:r>
      <w:r w:rsidR="00DE065C" w:rsidRPr="002B6250">
        <w:rPr>
          <w:lang w:val="en-GB"/>
        </w:rPr>
        <w:t xml:space="preserve">kada korisniku nudi predloge obroka </w:t>
      </w:r>
      <w:r w:rsidR="00843FCC" w:rsidRPr="002B6250">
        <w:rPr>
          <w:lang w:val="en-GB"/>
        </w:rPr>
        <w:t>uzimati u obzir:</w:t>
      </w:r>
    </w:p>
    <w:p w:rsidR="00843FCC" w:rsidRPr="002B6250" w:rsidRDefault="004D1844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koja </w:t>
      </w:r>
      <w:r w:rsidR="008A0383" w:rsidRPr="002B6250">
        <w:rPr>
          <w:lang w:val="en-GB"/>
        </w:rPr>
        <w:t xml:space="preserve">jela </w:t>
      </w:r>
      <w:r w:rsidRPr="002B6250">
        <w:rPr>
          <w:lang w:val="en-GB"/>
        </w:rPr>
        <w:t>sadrže namirnice</w:t>
      </w:r>
      <w:r w:rsidR="00DE2085" w:rsidRPr="002B6250">
        <w:rPr>
          <w:lang w:val="en-GB"/>
        </w:rPr>
        <w:t xml:space="preserve"> koje korisniku ne odgovaraju </w:t>
      </w:r>
    </w:p>
    <w:p w:rsidR="005F4077" w:rsidRPr="002B6250" w:rsidRDefault="008A0383" w:rsidP="00843FC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koja jela</w:t>
      </w:r>
      <w:r w:rsidR="004D1844" w:rsidRPr="002B6250">
        <w:rPr>
          <w:lang w:val="en-GB"/>
        </w:rPr>
        <w:t xml:space="preserve"> se nalaze u listi omiljenih </w:t>
      </w:r>
    </w:p>
    <w:p w:rsidR="00843FCC" w:rsidRPr="002B6250" w:rsidRDefault="00843FCC" w:rsidP="00467D7D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>potrebe</w:t>
      </w:r>
      <w:r w:rsidR="006267F7" w:rsidRPr="002B6250">
        <w:rPr>
          <w:lang w:val="en-GB"/>
        </w:rPr>
        <w:t xml:space="preserve"> za proteinima</w:t>
      </w:r>
      <w:r w:rsidR="008A0383" w:rsidRPr="002B6250">
        <w:rPr>
          <w:lang w:val="en-GB"/>
        </w:rPr>
        <w:t>,</w:t>
      </w:r>
      <w:r w:rsidR="006267F7" w:rsidRPr="002B6250">
        <w:rPr>
          <w:lang w:val="en-GB"/>
        </w:rPr>
        <w:t xml:space="preserve"> masti</w:t>
      </w:r>
      <w:r w:rsidR="00DE065C" w:rsidRPr="002B6250">
        <w:rPr>
          <w:lang w:val="en-GB"/>
        </w:rPr>
        <w:t>ma i ugljenim hidratima koje</w:t>
      </w:r>
      <w:r w:rsidR="006267F7" w:rsidRPr="002B6250">
        <w:rPr>
          <w:lang w:val="en-GB"/>
        </w:rPr>
        <w:t xml:space="preserve"> plan ishrane </w:t>
      </w:r>
      <w:r w:rsidR="00DE065C" w:rsidRPr="002B6250">
        <w:rPr>
          <w:lang w:val="en-GB"/>
        </w:rPr>
        <w:t xml:space="preserve">na kome su trenutno </w:t>
      </w:r>
      <w:r w:rsidR="006267F7" w:rsidRPr="002B6250">
        <w:rPr>
          <w:lang w:val="en-GB"/>
        </w:rPr>
        <w:t>podrazumeva.</w:t>
      </w:r>
    </w:p>
    <w:p w:rsidR="00A3795F" w:rsidRDefault="00843FCC" w:rsidP="00DE065C">
      <w:pPr>
        <w:pStyle w:val="BodyText"/>
        <w:numPr>
          <w:ilvl w:val="0"/>
          <w:numId w:val="22"/>
        </w:numPr>
        <w:jc w:val="both"/>
        <w:rPr>
          <w:lang w:val="en-GB"/>
        </w:rPr>
      </w:pPr>
      <w:r w:rsidRPr="002B6250">
        <w:rPr>
          <w:lang w:val="en-GB"/>
        </w:rPr>
        <w:t xml:space="preserve">ono što je korisnik pojeo tokom tekućeg dana ( </w:t>
      </w:r>
      <w:r w:rsidR="001B2603">
        <w:rPr>
          <w:lang w:val="en-GB"/>
        </w:rPr>
        <w:t>a</w:t>
      </w:r>
      <w:r w:rsidR="006267F7" w:rsidRPr="002B6250">
        <w:rPr>
          <w:lang w:val="en-GB"/>
        </w:rPr>
        <w:t>plikacija će, na primer, u slučaju povećanog unosa ugljenih hidrata predlagati u narednim obrocima proteinsku hranu ili u slučaju povećanog unosa masti, predlagaće hranu koja ima manje masti.</w:t>
      </w:r>
      <w:r w:rsidRPr="002B6250">
        <w:rPr>
          <w:lang w:val="en-GB"/>
        </w:rPr>
        <w:t>)</w:t>
      </w:r>
    </w:p>
    <w:p w:rsidR="003C5D4E" w:rsidRPr="002B6250" w:rsidRDefault="003C5D4E" w:rsidP="003C5D4E">
      <w:pPr>
        <w:pStyle w:val="BodyText"/>
        <w:ind w:left="1080"/>
        <w:jc w:val="both"/>
        <w:rPr>
          <w:lang w:val="en-GB"/>
        </w:rPr>
      </w:pPr>
    </w:p>
    <w:p w:rsidR="00A3795F" w:rsidRPr="002B6250" w:rsidRDefault="007F13B7" w:rsidP="00A3795F">
      <w:pPr>
        <w:pStyle w:val="BodyText"/>
        <w:jc w:val="both"/>
        <w:rPr>
          <w:lang w:val="en-GB"/>
        </w:rPr>
      </w:pPr>
      <w:r w:rsidRPr="002B6250">
        <w:rPr>
          <w:i/>
          <w:lang w:val="en-GB"/>
        </w:rPr>
        <w:t>Ostale mogućnosti za korisnika</w:t>
      </w:r>
    </w:p>
    <w:p w:rsidR="00D94077" w:rsidRPr="002B6250" w:rsidRDefault="00E44CA9" w:rsidP="00843FCC">
      <w:pPr>
        <w:pStyle w:val="BodyText"/>
        <w:jc w:val="both"/>
        <w:rPr>
          <w:lang w:val="en-GB"/>
        </w:rPr>
      </w:pPr>
      <w:r w:rsidRPr="002B6250">
        <w:rPr>
          <w:lang w:val="en-GB"/>
        </w:rPr>
        <w:t>Ukoliko je korisnik van ku</w:t>
      </w:r>
      <w:r w:rsidRPr="002B6250">
        <w:t>ć</w:t>
      </w:r>
      <w:r w:rsidRPr="002B6250">
        <w:rPr>
          <w:lang w:val="en-GB"/>
        </w:rPr>
        <w:t>e, on može obaviti kupovinu tj. može pojesti bilo šta, ali uz</w:t>
      </w:r>
      <w:r w:rsidR="00843FCC" w:rsidRPr="002B6250">
        <w:rPr>
          <w:lang w:val="en-GB"/>
        </w:rPr>
        <w:t xml:space="preserve"> obavezu da obavesti </w:t>
      </w:r>
      <w:r w:rsidR="00185749" w:rsidRPr="002B6250">
        <w:rPr>
          <w:lang w:val="en-GB"/>
        </w:rPr>
        <w:t xml:space="preserve">aplikaciju </w:t>
      </w:r>
      <w:r w:rsidR="00843FCC" w:rsidRPr="002B6250">
        <w:rPr>
          <w:lang w:val="en-GB"/>
        </w:rPr>
        <w:t>i o tim</w:t>
      </w:r>
      <w:r w:rsidRPr="002B6250">
        <w:rPr>
          <w:lang w:val="en-GB"/>
        </w:rPr>
        <w:t xml:space="preserve"> neplaniranim unosima.</w:t>
      </w:r>
    </w:p>
    <w:p w:rsidR="00D94077" w:rsidRPr="002B6250" w:rsidRDefault="00D94077" w:rsidP="00D94077">
      <w:pPr>
        <w:pStyle w:val="BodyText"/>
        <w:jc w:val="both"/>
        <w:rPr>
          <w:lang w:val="sr-Latn-CS"/>
        </w:rPr>
      </w:pPr>
      <w:r w:rsidRPr="002B6250">
        <w:rPr>
          <w:lang w:val="sr-Latn-CS"/>
        </w:rPr>
        <w:t xml:space="preserve">Svaki korisnik </w:t>
      </w:r>
      <w:r w:rsidR="00CF6922" w:rsidRPr="002B6250">
        <w:rPr>
          <w:lang w:val="sr-Latn-CS"/>
        </w:rPr>
        <w:t xml:space="preserve">će moći da prati statistiku svoje ishrane. </w:t>
      </w:r>
      <w:r w:rsidR="00AE79B2" w:rsidRPr="002B6250">
        <w:rPr>
          <w:lang w:val="sr-Latn-CS"/>
        </w:rPr>
        <w:t>Na taj način i</w:t>
      </w:r>
      <w:r w:rsidR="00CF6922" w:rsidRPr="002B6250">
        <w:rPr>
          <w:lang w:val="sr-Latn-CS"/>
        </w:rPr>
        <w:t>ma</w:t>
      </w:r>
      <w:r w:rsidR="00FF18EE" w:rsidRPr="002B6250">
        <w:rPr>
          <w:lang w:val="sr-Latn-CS"/>
        </w:rPr>
        <w:t>će</w:t>
      </w:r>
      <w:r w:rsidR="00CF6922" w:rsidRPr="002B6250">
        <w:rPr>
          <w:lang w:val="sr-Latn-CS"/>
        </w:rPr>
        <w:t xml:space="preserve"> uvid u to kako se hranio i šta bi mogao da koriguje u narednim danima.</w:t>
      </w:r>
    </w:p>
    <w:p w:rsidR="00AE79B2" w:rsidRPr="002B6250" w:rsidRDefault="001927FA" w:rsidP="00D94077">
      <w:pPr>
        <w:pStyle w:val="BodyText"/>
        <w:jc w:val="both"/>
        <w:rPr>
          <w:lang w:val="en-GB"/>
        </w:rPr>
      </w:pPr>
      <w:r w:rsidRPr="002B6250">
        <w:t xml:space="preserve">Na kraju dana, korisnik će dobijati jedno ili više pitanja  koja će </w:t>
      </w:r>
      <w:r w:rsidR="001B2603">
        <w:t>sadržati korisne informacije u vezi  zdrave ishrane. Cilj ovih pitanja</w:t>
      </w:r>
      <w:r w:rsidRPr="002B6250">
        <w:t xml:space="preserve"> je da korisnik svakog dana nauči nešto novo i da bolje sastavlja predloge jela.</w:t>
      </w:r>
    </w:p>
    <w:p w:rsidR="00D5639F" w:rsidRPr="002B6250" w:rsidRDefault="00D5639F" w:rsidP="00D94077">
      <w:pPr>
        <w:pStyle w:val="BodyText"/>
        <w:jc w:val="both"/>
        <w:rPr>
          <w:lang w:val="en-GB"/>
        </w:rPr>
      </w:pPr>
    </w:p>
    <w:p w:rsidR="0084553B" w:rsidRPr="002B6250" w:rsidRDefault="0084553B" w:rsidP="003067CD">
      <w:pPr>
        <w:pStyle w:val="BodyText"/>
        <w:rPr>
          <w:lang w:val="en-GB"/>
        </w:rPr>
      </w:pPr>
      <w:r w:rsidRPr="002B6250">
        <w:rPr>
          <w:lang w:val="en-GB"/>
        </w:rPr>
        <w:t>Osnovne funkcionalosti</w:t>
      </w:r>
      <w:r w:rsidR="00C22D0E" w:rsidRPr="002B6250">
        <w:rPr>
          <w:lang w:val="en-GB"/>
        </w:rPr>
        <w:t xml:space="preserve"> aplikacije</w:t>
      </w:r>
      <w:r w:rsidRPr="002B6250">
        <w:rPr>
          <w:lang w:val="en-GB"/>
        </w:rPr>
        <w:t>:</w:t>
      </w:r>
    </w:p>
    <w:p w:rsidR="00D87FB2" w:rsidRPr="002B6250" w:rsidRDefault="0084553B" w:rsidP="00D94077">
      <w:pPr>
        <w:pStyle w:val="BodyText"/>
        <w:numPr>
          <w:ilvl w:val="0"/>
          <w:numId w:val="15"/>
        </w:numPr>
      </w:pPr>
      <w:r w:rsidRPr="002B6250">
        <w:t>Obezbediti interf</w:t>
      </w:r>
      <w:r w:rsidR="00E52618" w:rsidRPr="002B6250">
        <w:t>ejs</w:t>
      </w:r>
      <w:r w:rsidR="0015339F" w:rsidRPr="002B6250">
        <w:t xml:space="preserve"> </w:t>
      </w:r>
      <w:r w:rsidR="00E52618" w:rsidRPr="002B6250">
        <w:t>koji će omogućiti logovanje korisnika.</w:t>
      </w:r>
    </w:p>
    <w:p w:rsidR="0084553B" w:rsidRPr="002B6250" w:rsidRDefault="00D5639F" w:rsidP="00D94077">
      <w:pPr>
        <w:pStyle w:val="BodyText"/>
        <w:numPr>
          <w:ilvl w:val="0"/>
          <w:numId w:val="15"/>
        </w:numPr>
      </w:pPr>
      <w:r w:rsidRPr="002B6250">
        <w:t>Biranje režima ishrane</w:t>
      </w:r>
      <w:r w:rsidR="0084553B" w:rsidRPr="002B6250">
        <w:t xml:space="preserve"> u kom </w:t>
      </w:r>
      <w:r w:rsidR="007C16E9" w:rsidRPr="002B6250">
        <w:t>korisnik ž</w:t>
      </w:r>
      <w:r w:rsidR="0084553B" w:rsidRPr="002B6250">
        <w:t>eli da koristi aplikaciju</w:t>
      </w:r>
      <w:r w:rsidR="000826AD" w:rsidRPr="002B6250">
        <w:t>.</w:t>
      </w:r>
    </w:p>
    <w:p w:rsidR="00E048CB" w:rsidRPr="002B6250" w:rsidRDefault="00D67651" w:rsidP="00E048CB">
      <w:pPr>
        <w:pStyle w:val="BodyText"/>
        <w:numPr>
          <w:ilvl w:val="0"/>
          <w:numId w:val="15"/>
        </w:numPr>
      </w:pPr>
      <w:r>
        <w:t xml:space="preserve">Omogućavanje korisniku </w:t>
      </w:r>
      <w:r w:rsidR="00AA0AAC" w:rsidRPr="002B6250">
        <w:t>da</w:t>
      </w:r>
      <w:r w:rsidR="0084047B" w:rsidRPr="002B6250">
        <w:t xml:space="preserve"> </w:t>
      </w:r>
      <w:r>
        <w:t>kupuje hranu.</w:t>
      </w:r>
    </w:p>
    <w:p w:rsidR="00D5639F" w:rsidRPr="002B6250" w:rsidRDefault="001927FA" w:rsidP="00E048CB">
      <w:pPr>
        <w:pStyle w:val="BodyText"/>
        <w:numPr>
          <w:ilvl w:val="0"/>
          <w:numId w:val="15"/>
        </w:numPr>
      </w:pPr>
      <w:r w:rsidRPr="002B6250">
        <w:t>Sastavljanje predloga jela</w:t>
      </w:r>
    </w:p>
    <w:p w:rsidR="001B2603" w:rsidRPr="001B2603" w:rsidRDefault="00D94077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>Pravljenje liste</w:t>
      </w:r>
      <w:r w:rsidR="008E4530">
        <w:rPr>
          <w:color w:val="000000" w:themeColor="text1"/>
        </w:rPr>
        <w:t xml:space="preserve"> omiljenih</w:t>
      </w:r>
      <w:r>
        <w:rPr>
          <w:color w:val="000000" w:themeColor="text1"/>
        </w:rPr>
        <w:t xml:space="preserve"> jela</w:t>
      </w:r>
      <w:r w:rsidR="001B2603">
        <w:rPr>
          <w:color w:val="000000" w:themeColor="text1"/>
        </w:rPr>
        <w:t xml:space="preserve"> i namirnica</w:t>
      </w:r>
    </w:p>
    <w:p w:rsidR="00D94077" w:rsidRPr="00D94077" w:rsidRDefault="001B2603" w:rsidP="00E048CB">
      <w:pPr>
        <w:pStyle w:val="BodyText"/>
        <w:numPr>
          <w:ilvl w:val="0"/>
          <w:numId w:val="15"/>
        </w:numPr>
      </w:pPr>
      <w:r>
        <w:rPr>
          <w:color w:val="000000" w:themeColor="text1"/>
        </w:rPr>
        <w:t xml:space="preserve">Pravljenje liste </w:t>
      </w:r>
      <w:r w:rsidR="008E4530">
        <w:rPr>
          <w:color w:val="000000" w:themeColor="text1"/>
        </w:rPr>
        <w:t>jela</w:t>
      </w:r>
      <w:r>
        <w:rPr>
          <w:color w:val="000000" w:themeColor="text1"/>
        </w:rPr>
        <w:t xml:space="preserve"> i namirnica</w:t>
      </w:r>
      <w:r w:rsidR="00D94077">
        <w:rPr>
          <w:color w:val="000000" w:themeColor="text1"/>
        </w:rPr>
        <w:t xml:space="preserve"> koja nisu po ukusu korisnika</w:t>
      </w:r>
      <w:r w:rsidR="008E4530">
        <w:rPr>
          <w:color w:val="000000" w:themeColor="text1"/>
        </w:rPr>
        <w:t>.</w:t>
      </w:r>
    </w:p>
    <w:p w:rsidR="00B57DC7" w:rsidRPr="000C6CF0" w:rsidRDefault="0084553B" w:rsidP="00E048CB">
      <w:pPr>
        <w:pStyle w:val="BodyText"/>
        <w:numPr>
          <w:ilvl w:val="0"/>
          <w:numId w:val="15"/>
        </w:numPr>
        <w:rPr>
          <w:color w:val="000000" w:themeColor="text1"/>
          <w:lang w:val="sr-Latn-CS"/>
        </w:rPr>
      </w:pPr>
      <w:r w:rsidRPr="0084553B">
        <w:lastRenderedPageBreak/>
        <w:t>Mehanizam koji nudi nared</w:t>
      </w:r>
      <w:r w:rsidR="000826AD">
        <w:t xml:space="preserve">ni </w:t>
      </w:r>
      <w:r w:rsidRPr="0084553B">
        <w:t xml:space="preserve">tako </w:t>
      </w:r>
      <w:r w:rsidR="003A301D">
        <w:t>š</w:t>
      </w:r>
      <w:r w:rsidRPr="0084553B">
        <w:t xml:space="preserve">to </w:t>
      </w:r>
      <w:r w:rsidR="007C16E9">
        <w:t xml:space="preserve">pred svaki </w:t>
      </w:r>
      <w:r w:rsidR="000C6CF0">
        <w:t xml:space="preserve">obrok aplikacija daje do </w:t>
      </w:r>
      <w:r w:rsidR="00DE065C">
        <w:t>5 predloga.</w:t>
      </w:r>
    </w:p>
    <w:p w:rsidR="001B2603" w:rsidRPr="00E048CB" w:rsidRDefault="00E048CB" w:rsidP="001B2603">
      <w:pPr>
        <w:pStyle w:val="BodyText"/>
        <w:numPr>
          <w:ilvl w:val="0"/>
          <w:numId w:val="15"/>
        </w:numPr>
      </w:pPr>
      <w:r w:rsidRPr="000C6CF0">
        <w:rPr>
          <w:color w:val="000000" w:themeColor="text1"/>
          <w:lang w:val="sr-Latn-CS"/>
        </w:rPr>
        <w:t xml:space="preserve">Biranje </w:t>
      </w:r>
      <w:r w:rsidR="000C6CF0">
        <w:rPr>
          <w:color w:val="000000" w:themeColor="text1"/>
          <w:lang w:val="sr-Latn-CS"/>
        </w:rPr>
        <w:t>jednog od ponuđenih obroka</w:t>
      </w:r>
      <w:r w:rsidR="00843FCC">
        <w:rPr>
          <w:color w:val="000000" w:themeColor="text1"/>
        </w:rPr>
        <w:t>.</w:t>
      </w:r>
    </w:p>
    <w:p w:rsidR="00E048CB" w:rsidRPr="00E048CB" w:rsidRDefault="00E048CB" w:rsidP="00E048CB">
      <w:pPr>
        <w:pStyle w:val="BodyText"/>
        <w:numPr>
          <w:ilvl w:val="0"/>
          <w:numId w:val="15"/>
        </w:numPr>
      </w:pPr>
      <w:r>
        <w:t>Mogućnost da dodamo i neko jelo</w:t>
      </w:r>
      <w:r w:rsidR="001B2603">
        <w:t xml:space="preserve"> koje smo pojeli van kuce (</w:t>
      </w:r>
      <w:r w:rsidR="00843FCC">
        <w:t>tom prilikom se pristupa</w:t>
      </w:r>
      <w:r w:rsidRPr="0084553B">
        <w:t xml:space="preserve"> glavnoj bazi</w:t>
      </w:r>
      <w:r w:rsidR="001927FA">
        <w:t xml:space="preserve"> sa </w:t>
      </w:r>
      <w:r w:rsidR="00843FCC">
        <w:t>svim namirnicama)</w:t>
      </w:r>
      <w:r w:rsidR="001B2603">
        <w:t>.</w:t>
      </w:r>
    </w:p>
    <w:p w:rsidR="00B57DC7" w:rsidRDefault="00E048CB" w:rsidP="00E048CB">
      <w:pPr>
        <w:pStyle w:val="BodyText"/>
        <w:numPr>
          <w:ilvl w:val="0"/>
          <w:numId w:val="15"/>
        </w:numPr>
      </w:pPr>
      <w:r>
        <w:t>P</w:t>
      </w:r>
      <w:r w:rsidR="00B57DC7">
        <w:t xml:space="preserve">amćenje kako se </w:t>
      </w:r>
      <w:r w:rsidR="00B57DC7" w:rsidRPr="0084553B">
        <w:t>korisnik</w:t>
      </w:r>
      <w:r w:rsidR="00B57DC7">
        <w:t xml:space="preserve"> hranio u prethodnim danima uz grafički prikaz</w:t>
      </w:r>
      <w:r w:rsidR="00D844DC">
        <w:t xml:space="preserve"> unetih proteina, masti i ugljenih hidrata.</w:t>
      </w:r>
    </w:p>
    <w:p w:rsidR="00BC65B6" w:rsidRDefault="001F109F" w:rsidP="00713ABF">
      <w:pPr>
        <w:pStyle w:val="BodyText"/>
        <w:numPr>
          <w:ilvl w:val="0"/>
          <w:numId w:val="15"/>
        </w:numPr>
      </w:pPr>
      <w:r>
        <w:t>K</w:t>
      </w:r>
      <w:r w:rsidR="000826AD">
        <w:t>viz u kom ć</w:t>
      </w:r>
      <w:r w:rsidR="007C16E9">
        <w:t>e korisnici moć</w:t>
      </w:r>
      <w:r w:rsidR="0084553B" w:rsidRPr="0084553B">
        <w:t>i da provere svoje znanje o</w:t>
      </w:r>
      <w:r w:rsidR="00BC65B6">
        <w:t xml:space="preserve"> zdravoj</w:t>
      </w:r>
      <w:r w:rsidR="0084553B" w:rsidRPr="0084553B">
        <w:t xml:space="preserve"> ishrani.</w:t>
      </w:r>
    </w:p>
    <w:p w:rsidR="00713ABF" w:rsidRPr="0084553B" w:rsidRDefault="00713ABF" w:rsidP="00713ABF">
      <w:pPr>
        <w:pStyle w:val="BodyText"/>
      </w:pPr>
    </w:p>
    <w:p w:rsidR="0084553B" w:rsidRDefault="003067CD" w:rsidP="000826AD">
      <w:pPr>
        <w:pStyle w:val="BodyText"/>
        <w:jc w:val="both"/>
        <w:rPr>
          <w:lang w:val="sr-Latn-CS"/>
        </w:rPr>
      </w:pPr>
      <w:r>
        <w:rPr>
          <w:lang w:val="sr-Latn-CS"/>
        </w:rPr>
        <w:t>Glavna</w:t>
      </w:r>
      <w:r w:rsidR="00D96EF7">
        <w:rPr>
          <w:lang w:val="sr-Latn-CS"/>
        </w:rPr>
        <w:t xml:space="preserve"> karakteristike proizvoda</w:t>
      </w:r>
      <w:r w:rsidR="00BC65B6">
        <w:rPr>
          <w:lang w:val="sr-Latn-CS"/>
        </w:rPr>
        <w:t xml:space="preserve"> su da je edukativan i da ima za cilj poboljšanje zdravlja korisnika.</w:t>
      </w:r>
      <w:r w:rsidR="002E042F">
        <w:rPr>
          <w:lang w:val="sr-Latn-CS"/>
        </w:rPr>
        <w:t xml:space="preserve"> </w:t>
      </w:r>
      <w:r w:rsidR="001927FA">
        <w:rPr>
          <w:lang w:val="sr-Latn-CS"/>
        </w:rPr>
        <w:t>Namenjen je za mobilnu android platformu</w:t>
      </w:r>
      <w:r w:rsidR="000C5B5B">
        <w:rPr>
          <w:lang w:val="sr-Latn-CS"/>
        </w:rPr>
        <w:t xml:space="preserve"> gde bi služio kao lični asistent.</w:t>
      </w:r>
    </w:p>
    <w:p w:rsidR="00D96EF7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394D5A" w:rsidRPr="00394D5A" w:rsidRDefault="00394D5A" w:rsidP="00394D5A">
      <w:pPr>
        <w:rPr>
          <w:lang w:val="sr-Latn-CS"/>
        </w:rPr>
      </w:pPr>
    </w:p>
    <w:p w:rsidR="00EE76FC" w:rsidRPr="00BA482A" w:rsidRDefault="00CF5A1B" w:rsidP="00EE76FC">
      <w:pPr>
        <w:pStyle w:val="BodyText"/>
        <w:numPr>
          <w:ilvl w:val="0"/>
          <w:numId w:val="18"/>
        </w:numPr>
        <w:rPr>
          <w:lang w:val="es-ES"/>
        </w:rPr>
      </w:pPr>
      <w:bookmarkStart w:id="6" w:name="_Toc507815240"/>
      <w:r>
        <w:rPr>
          <w:lang w:val="es-ES"/>
        </w:rPr>
        <w:t>Poželjno o</w:t>
      </w:r>
      <w:r w:rsidR="00EE76FC" w:rsidRPr="00BA482A">
        <w:rPr>
          <w:lang w:val="es-ES"/>
        </w:rPr>
        <w:t xml:space="preserve">snovno poznavanje izrade </w:t>
      </w:r>
      <w:r w:rsidR="000826AD">
        <w:rPr>
          <w:lang w:val="es-ES"/>
        </w:rPr>
        <w:t>A</w:t>
      </w:r>
      <w:r w:rsidR="00EE76FC" w:rsidRPr="00BA482A">
        <w:rPr>
          <w:lang w:val="es-ES"/>
        </w:rPr>
        <w:t>ndroid aplikacija;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poznavanje programkog jezika Java</w:t>
      </w:r>
      <w:r w:rsidRPr="00BA482A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  <w:rPr>
          <w:lang w:val="es-ES"/>
        </w:rPr>
      </w:pPr>
      <w:r w:rsidRPr="00BA482A">
        <w:rPr>
          <w:lang w:val="es-ES"/>
        </w:rPr>
        <w:t>Osnovno znanje o radu sa bazama podataka;</w:t>
      </w:r>
    </w:p>
    <w:p w:rsidR="00EE76FC" w:rsidRPr="00BA482A" w:rsidRDefault="00C22D0E" w:rsidP="00EE76FC">
      <w:pPr>
        <w:pStyle w:val="BodyText"/>
        <w:numPr>
          <w:ilvl w:val="0"/>
          <w:numId w:val="18"/>
        </w:numPr>
      </w:pPr>
      <w:r>
        <w:t>Poznavanje osnova mrež</w:t>
      </w:r>
      <w:r w:rsidR="00EE76FC" w:rsidRPr="00BA482A">
        <w:t>nog programiranja</w:t>
      </w:r>
      <w:r w:rsidR="00AA0AAC">
        <w:t>;</w:t>
      </w:r>
    </w:p>
    <w:p w:rsidR="00EE76FC" w:rsidRPr="00BA482A" w:rsidRDefault="00EE76FC" w:rsidP="00EE76FC">
      <w:pPr>
        <w:pStyle w:val="BodyText"/>
        <w:numPr>
          <w:ilvl w:val="0"/>
          <w:numId w:val="18"/>
        </w:numPr>
      </w:pPr>
      <w:r w:rsidRPr="00BA482A">
        <w:t>Sposobnost rada u grupi;</w:t>
      </w:r>
    </w:p>
    <w:p w:rsidR="00EE76FC" w:rsidRDefault="00EE76FC" w:rsidP="00CF5A1B">
      <w:pPr>
        <w:pStyle w:val="BodyText"/>
        <w:numPr>
          <w:ilvl w:val="0"/>
          <w:numId w:val="18"/>
        </w:numPr>
        <w:rPr>
          <w:lang w:val="de-DE"/>
        </w:rPr>
      </w:pPr>
      <w:r w:rsidRPr="00BA482A">
        <w:rPr>
          <w:lang w:val="de-DE"/>
        </w:rPr>
        <w:t>Iskustvo u izradi korisničkog interfejsa.</w:t>
      </w:r>
    </w:p>
    <w:p w:rsidR="00CF5A1B" w:rsidRPr="00CF5A1B" w:rsidRDefault="00CF5A1B" w:rsidP="00713ABF">
      <w:pPr>
        <w:pStyle w:val="BodyText"/>
        <w:ind w:left="0"/>
        <w:rPr>
          <w:lang w:val="de-DE"/>
        </w:rPr>
      </w:pPr>
    </w:p>
    <w:p w:rsidR="00EE76FC" w:rsidRDefault="00AC04B2" w:rsidP="00AC04B2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Rizici</w:t>
      </w:r>
      <w:r w:rsidR="0015339F">
        <w:rPr>
          <w:lang w:val="sr-Latn-CS"/>
        </w:rPr>
        <w:t xml:space="preserve"> </w:t>
      </w:r>
      <w:r>
        <w:rPr>
          <w:lang w:val="sr-Latn-CS"/>
        </w:rPr>
        <w:t xml:space="preserve">za </w:t>
      </w:r>
      <w:r w:rsidR="00EE76FC" w:rsidRPr="00BA482A">
        <w:rPr>
          <w:lang w:val="sr-Latn-CS"/>
        </w:rPr>
        <w:t>uspešnu realizaciju projekta</w:t>
      </w:r>
    </w:p>
    <w:p w:rsidR="00E0284E" w:rsidRPr="00BA482A" w:rsidRDefault="00AC04B2" w:rsidP="001927FA">
      <w:pPr>
        <w:pStyle w:val="BodyText"/>
        <w:rPr>
          <w:lang w:val="sr-Latn-CS"/>
        </w:rPr>
      </w:pPr>
      <w:r>
        <w:rPr>
          <w:lang w:val="sr-Latn-CS"/>
        </w:rPr>
        <w:t>Postoje određeni rizici za realizaciju ovog projekta pre svega vezani za nedostatak iskustva članova tima u izradi android aplikacija.</w:t>
      </w:r>
    </w:p>
    <w:p w:rsidR="005A054F" w:rsidRPr="006F61C6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6"/>
    </w:p>
    <w:p w:rsidR="0084553B" w:rsidRPr="00C75769" w:rsidRDefault="0084553B" w:rsidP="00C75769">
      <w:pPr>
        <w:pStyle w:val="BodyText"/>
        <w:rPr>
          <w:b/>
        </w:rPr>
      </w:pPr>
      <w:r w:rsidRPr="0084553B">
        <w:rPr>
          <w:b/>
        </w:rPr>
        <w:t xml:space="preserve">Aleksandar </w:t>
      </w:r>
      <w:r w:rsidRPr="0084553B">
        <w:rPr>
          <w:b/>
          <w:lang w:val="en-GB"/>
        </w:rPr>
        <w:t>Đorđević</w:t>
      </w:r>
      <w:r w:rsidRPr="0084553B">
        <w:rPr>
          <w:b/>
        </w:rPr>
        <w:t xml:space="preserve">(br. </w:t>
      </w:r>
      <w:r w:rsidR="00E0284E">
        <w:rPr>
          <w:b/>
        </w:rPr>
        <w:t>indeksa:</w:t>
      </w:r>
      <w:r w:rsidRPr="0084553B">
        <w:rPr>
          <w:b/>
        </w:rPr>
        <w:t xml:space="preserve"> 15565):</w:t>
      </w:r>
    </w:p>
    <w:p w:rsidR="0084553B" w:rsidRPr="0084553B" w:rsidRDefault="002E042F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>
        <w:rPr>
          <w:lang w:val="es-ES"/>
        </w:rPr>
        <w:t>Prosečno znanje</w:t>
      </w:r>
      <w:r w:rsidR="0084553B" w:rsidRPr="0084553B">
        <w:rPr>
          <w:lang w:val="es-ES"/>
        </w:rPr>
        <w:t xml:space="preserve"> programskog jezika Java, ali</w:t>
      </w:r>
      <w:r w:rsidR="007312A1">
        <w:rPr>
          <w:lang w:val="es-ES"/>
        </w:rPr>
        <w:t xml:space="preserve"> ne poseduje iskustvo u izradi A</w:t>
      </w:r>
      <w:r w:rsidR="0084553B" w:rsidRPr="0084553B">
        <w:rPr>
          <w:lang w:val="es-ES"/>
        </w:rPr>
        <w:t>ndroid aplikacija.</w:t>
      </w:r>
    </w:p>
    <w:p w:rsid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84553B">
        <w:rPr>
          <w:lang w:val="es-ES"/>
        </w:rPr>
        <w:t>Poznaje</w:t>
      </w:r>
      <w:r w:rsidR="00C75769">
        <w:rPr>
          <w:lang w:val="es-ES"/>
        </w:rPr>
        <w:t xml:space="preserve"> osnove rada sa bazama podataka (SQL)</w:t>
      </w:r>
      <w:r w:rsidR="00760724">
        <w:rPr>
          <w:lang w:val="es-ES"/>
        </w:rPr>
        <w:t>,</w:t>
      </w:r>
    </w:p>
    <w:p w:rsidR="007F1693" w:rsidRPr="007F1693" w:rsidRDefault="0084553B" w:rsidP="003A301D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Aleksandar </w:t>
      </w:r>
      <w:r w:rsidR="00760724">
        <w:rPr>
          <w:lang w:val="es-ES"/>
        </w:rPr>
        <w:t>je osoba koja se sama motiviše,</w:t>
      </w:r>
    </w:p>
    <w:p w:rsidR="00AF15F5" w:rsidRDefault="0084553B" w:rsidP="00AF15F5">
      <w:pPr>
        <w:pStyle w:val="BodyText"/>
        <w:numPr>
          <w:ilvl w:val="1"/>
          <w:numId w:val="16"/>
        </w:numPr>
        <w:rPr>
          <w:b/>
          <w:lang w:val="es-ES"/>
        </w:rPr>
      </w:pPr>
      <w:r w:rsidRPr="007F1693">
        <w:rPr>
          <w:lang w:val="es-ES"/>
        </w:rPr>
        <w:t xml:space="preserve">Njegov osnovni cilj je proširenje znanja iz oblasti kojima se do sada nismo bavili na fakultetu, a tiču se programiranja android aplikacija. </w:t>
      </w:r>
      <w:r w:rsidR="00A160F7">
        <w:rPr>
          <w:lang w:val="es-ES"/>
        </w:rPr>
        <w:t>Interesuju ga i teme vezane za zdravu ishranu</w:t>
      </w:r>
      <w:r w:rsidR="00FD2B1F">
        <w:rPr>
          <w:lang w:val="es-ES"/>
        </w:rPr>
        <w:t>.</w:t>
      </w:r>
    </w:p>
    <w:p w:rsidR="00AF15F5" w:rsidRPr="00AF15F5" w:rsidRDefault="00AF15F5" w:rsidP="00AF15F5">
      <w:pPr>
        <w:pStyle w:val="BodyText"/>
        <w:numPr>
          <w:ilvl w:val="1"/>
          <w:numId w:val="16"/>
        </w:numPr>
        <w:rPr>
          <w:lang w:val="es-ES"/>
        </w:rPr>
      </w:pPr>
      <w:r w:rsidRPr="00AF15F5">
        <w:rPr>
          <w:lang w:val="es-ES"/>
        </w:rPr>
        <w:t>Voli timski rad</w:t>
      </w:r>
    </w:p>
    <w:p w:rsidR="007F1693" w:rsidRPr="003A301D" w:rsidRDefault="003A301D" w:rsidP="007F1693">
      <w:pPr>
        <w:pStyle w:val="BodyText"/>
        <w:ind w:left="360"/>
        <w:rPr>
          <w:b/>
          <w:lang w:val="es-ES"/>
        </w:rPr>
      </w:pPr>
      <w:r>
        <w:rPr>
          <w:b/>
          <w:lang w:val="es-ES"/>
        </w:rPr>
        <w:tab/>
      </w:r>
      <w:r w:rsidR="00E0284E">
        <w:rPr>
          <w:b/>
          <w:lang w:val="es-ES"/>
        </w:rPr>
        <w:t>Danijel Demčić (br. i</w:t>
      </w:r>
      <w:r w:rsidR="007F1693" w:rsidRPr="003A301D">
        <w:rPr>
          <w:b/>
          <w:lang w:val="es-ES"/>
        </w:rPr>
        <w:t>ndeksa</w:t>
      </w:r>
      <w:r w:rsidR="00E0284E">
        <w:rPr>
          <w:b/>
          <w:lang w:val="es-ES"/>
        </w:rPr>
        <w:t>:</w:t>
      </w:r>
      <w:r w:rsidR="007F1693" w:rsidRPr="003A301D">
        <w:rPr>
          <w:b/>
          <w:lang w:val="es-ES"/>
        </w:rPr>
        <w:t xml:space="preserve"> 15546):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Prosečno znanje </w:t>
      </w:r>
      <w:r w:rsidR="00760724">
        <w:rPr>
          <w:lang w:val="es-ES"/>
        </w:rPr>
        <w:t>programskog jezika Java,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>Osnovno znanje iz Baze podataka,</w:t>
      </w:r>
    </w:p>
    <w:p w:rsidR="007F1693" w:rsidRDefault="007F1693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Osoba motivisana zadatkom </w:t>
      </w:r>
      <w:r w:rsidR="007312A1">
        <w:rPr>
          <w:lang w:val="es-ES"/>
        </w:rPr>
        <w:t>,</w:t>
      </w:r>
    </w:p>
    <w:p w:rsidR="007F1693" w:rsidRDefault="00D06FDF" w:rsidP="007F1693">
      <w:pPr>
        <w:pStyle w:val="BodyText"/>
        <w:numPr>
          <w:ilvl w:val="0"/>
          <w:numId w:val="20"/>
        </w:numPr>
        <w:ind w:left="1418"/>
        <w:rPr>
          <w:lang w:val="es-ES"/>
        </w:rPr>
      </w:pPr>
      <w:r>
        <w:rPr>
          <w:lang w:val="es-ES"/>
        </w:rPr>
        <w:t xml:space="preserve">Cilj mu je </w:t>
      </w:r>
      <w:r w:rsidR="007F1693">
        <w:rPr>
          <w:lang w:val="es-ES"/>
        </w:rPr>
        <w:t>da nauči nove tehnologije iz oblasti Android programiranja</w:t>
      </w:r>
      <w:r w:rsidR="00AC04B2">
        <w:rPr>
          <w:lang w:val="es-ES"/>
        </w:rPr>
        <w:t xml:space="preserve"> i s</w:t>
      </w:r>
      <w:r w:rsidR="007F1693">
        <w:rPr>
          <w:lang w:val="es-ES"/>
        </w:rPr>
        <w:t>tekne iskustvo o timskom radu.</w:t>
      </w:r>
    </w:p>
    <w:p w:rsidR="007F1693" w:rsidRPr="0084553B" w:rsidRDefault="007F1693" w:rsidP="0084553B">
      <w:pPr>
        <w:pStyle w:val="BodyText"/>
        <w:rPr>
          <w:lang w:val="es-E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 w:rsidRPr="0084553B">
        <w:rPr>
          <w:b/>
          <w:lang w:val="en-GB"/>
        </w:rPr>
        <w:lastRenderedPageBreak/>
        <w:t>Nikola Đikić (br. Indeksa 15549)</w:t>
      </w:r>
      <w:r w:rsidRPr="0084553B">
        <w:rPr>
          <w:lang w:val="en-GB"/>
        </w:rPr>
        <w:t>: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Prosečno znanje programskog jezika Java, SQL-a.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>Motiviše ga takmičenje.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Voljan za učenje novih tehnologija.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n-GB"/>
        </w:rPr>
      </w:pPr>
      <w:r w:rsidRPr="0084553B">
        <w:rPr>
          <w:lang w:val="en-GB"/>
        </w:rPr>
        <w:t xml:space="preserve">Voli timski rad. </w:t>
      </w:r>
    </w:p>
    <w:p w:rsidR="00F8458D" w:rsidRPr="0084553B" w:rsidRDefault="00F8458D" w:rsidP="00F8458D">
      <w:pPr>
        <w:pStyle w:val="BodyText"/>
        <w:numPr>
          <w:ilvl w:val="0"/>
          <w:numId w:val="17"/>
        </w:numPr>
        <w:rPr>
          <w:lang w:val="es-ES"/>
        </w:rPr>
      </w:pPr>
      <w:r w:rsidRPr="0084553B">
        <w:rPr>
          <w:lang w:val="en-GB"/>
        </w:rPr>
        <w:t>Prilagodljiv u pogledu raspodele poslova</w:t>
      </w:r>
    </w:p>
    <w:p w:rsidR="00835400" w:rsidRDefault="00835400" w:rsidP="00835400">
      <w:pPr>
        <w:pStyle w:val="BodyText"/>
        <w:rPr>
          <w:lang w:val="sr-Latn-CS"/>
        </w:rPr>
      </w:pPr>
    </w:p>
    <w:p w:rsidR="00F8458D" w:rsidRPr="0084553B" w:rsidRDefault="00F8458D" w:rsidP="00F8458D">
      <w:pPr>
        <w:pStyle w:val="BodyText"/>
        <w:rPr>
          <w:lang w:val="en-GB"/>
        </w:rPr>
      </w:pPr>
      <w:r>
        <w:rPr>
          <w:b/>
          <w:lang w:val="en-GB"/>
        </w:rPr>
        <w:t xml:space="preserve">David </w:t>
      </w:r>
      <w:r>
        <w:rPr>
          <w:b/>
        </w:rPr>
        <w:t xml:space="preserve">Đorđević </w:t>
      </w:r>
      <w:r w:rsidRPr="0084553B">
        <w:rPr>
          <w:b/>
          <w:lang w:val="en-GB"/>
        </w:rPr>
        <w:t>(br. Indeksa 155</w:t>
      </w:r>
      <w:r>
        <w:rPr>
          <w:b/>
          <w:lang w:val="en-GB"/>
        </w:rPr>
        <w:t>71</w:t>
      </w:r>
      <w:r w:rsidRPr="0084553B">
        <w:rPr>
          <w:b/>
          <w:lang w:val="en-GB"/>
        </w:rPr>
        <w:t>)</w:t>
      </w:r>
      <w:r w:rsidRPr="0084553B">
        <w:rPr>
          <w:lang w:val="en-GB"/>
        </w:rPr>
        <w:t>:</w:t>
      </w:r>
    </w:p>
    <w:p w:rsidR="008320D5" w:rsidRPr="008320D5" w:rsidRDefault="00EC56C4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Poseduje </w:t>
      </w:r>
      <w:r w:rsidR="00F8458D" w:rsidRPr="0084553B">
        <w:rPr>
          <w:lang w:val="en-GB"/>
        </w:rPr>
        <w:t>znanje</w:t>
      </w:r>
      <w:r w:rsidR="008320D5">
        <w:rPr>
          <w:lang w:val="en-GB"/>
        </w:rPr>
        <w:t xml:space="preserve"> programskog jezika Java, al</w:t>
      </w:r>
      <w:r w:rsidR="007312A1">
        <w:rPr>
          <w:lang w:val="en-GB"/>
        </w:rPr>
        <w:t>i ne poseduje znanje za izradu A</w:t>
      </w:r>
      <w:r w:rsidR="008320D5">
        <w:rPr>
          <w:lang w:val="en-GB"/>
        </w:rPr>
        <w:t>ndroid aplikacija</w:t>
      </w:r>
    </w:p>
    <w:p w:rsidR="00F8458D" w:rsidRDefault="00753347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Poznaje osnove za rad sa bazama</w:t>
      </w:r>
      <w:r w:rsidR="00C75769">
        <w:rPr>
          <w:lang w:val="en-GB"/>
        </w:rPr>
        <w:t xml:space="preserve"> podataka</w:t>
      </w:r>
    </w:p>
    <w:p w:rsidR="0018446A" w:rsidRDefault="00AB3C0B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Sam sebe motiv</w:t>
      </w:r>
      <w:r w:rsidR="00943C35">
        <w:rPr>
          <w:lang w:val="en-GB"/>
        </w:rPr>
        <w:t>i</w:t>
      </w:r>
      <w:bookmarkStart w:id="7" w:name="_GoBack"/>
      <w:bookmarkEnd w:id="7"/>
      <w:r>
        <w:rPr>
          <w:lang w:val="en-GB"/>
        </w:rPr>
        <w:t>še</w:t>
      </w:r>
    </w:p>
    <w:p w:rsidR="004C0F93" w:rsidRDefault="004C0F93" w:rsidP="003A301D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Spreman da nauči nove tehnologije</w:t>
      </w:r>
    </w:p>
    <w:p w:rsidR="00F8458D" w:rsidRPr="00AF4355" w:rsidRDefault="000C6F03" w:rsidP="00AF4355">
      <w:pPr>
        <w:pStyle w:val="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Ima iskustva u dizajnu interfejsa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8" w:name="_Toc507815241"/>
      <w:r>
        <w:rPr>
          <w:lang w:val="sr-Latn-CS"/>
        </w:rPr>
        <w:t>Vođa tima</w:t>
      </w:r>
      <w:bookmarkEnd w:id="8"/>
    </w:p>
    <w:p w:rsidR="0045501F" w:rsidRPr="00BA482A" w:rsidRDefault="0045501F" w:rsidP="0045501F">
      <w:pPr>
        <w:pStyle w:val="BodyText"/>
        <w:rPr>
          <w:lang w:val="sr-Latn-CS"/>
        </w:rPr>
      </w:pPr>
      <w:bookmarkStart w:id="9" w:name="_Toc507815242"/>
      <w:r>
        <w:rPr>
          <w:lang w:val="sr-Latn-CS"/>
        </w:rPr>
        <w:t>Vođ</w:t>
      </w:r>
      <w:r w:rsidRPr="00BA482A">
        <w:rPr>
          <w:lang w:val="sr-Latn-CS"/>
        </w:rPr>
        <w:t>a tima treba da poseduje znanje, odlu</w:t>
      </w:r>
      <w:r w:rsidR="00EF76CC">
        <w:rPr>
          <w:lang w:val="sr-Latn-CS"/>
        </w:rPr>
        <w:t>č</w:t>
      </w:r>
      <w:r w:rsidRPr="00BA482A">
        <w:rPr>
          <w:lang w:val="sr-Latn-CS"/>
        </w:rPr>
        <w:t>nost, komun</w:t>
      </w:r>
      <w:r w:rsidR="00EF76CC">
        <w:rPr>
          <w:lang w:val="sr-Latn-CS"/>
        </w:rPr>
        <w:t>ikativnost, konkretnost i posveć</w:t>
      </w:r>
      <w:r w:rsidRPr="00BA482A">
        <w:rPr>
          <w:lang w:val="sr-Latn-CS"/>
        </w:rPr>
        <w:t>enost.</w:t>
      </w:r>
    </w:p>
    <w:p w:rsidR="00EF76CC" w:rsidRPr="00AF4355" w:rsidRDefault="0045501F" w:rsidP="00AF4355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ES"/>
        </w:rPr>
      </w:pPr>
      <w:r w:rsidRPr="00BA482A">
        <w:rPr>
          <w:rFonts w:ascii="Times New Roman" w:hAnsi="Times New Roman"/>
          <w:b w:val="0"/>
          <w:sz w:val="20"/>
          <w:lang w:val="es-ES"/>
        </w:rPr>
        <w:t xml:space="preserve">Za vođu tima izabran je </w:t>
      </w:r>
      <w:r w:rsidR="00AF15F5">
        <w:rPr>
          <w:rFonts w:ascii="Times New Roman" w:hAnsi="Times New Roman"/>
          <w:b w:val="0"/>
          <w:sz w:val="20"/>
          <w:lang w:val="es-ES"/>
        </w:rPr>
        <w:t xml:space="preserve">Aleksandar Đorđević </w:t>
      </w:r>
      <w:r w:rsidRPr="00BA482A">
        <w:rPr>
          <w:rFonts w:ascii="Times New Roman" w:hAnsi="Times New Roman"/>
          <w:b w:val="0"/>
          <w:sz w:val="20"/>
          <w:lang w:val="es-ES"/>
        </w:rPr>
        <w:t>zbog najboljih komunika</w:t>
      </w:r>
      <w:r w:rsidR="00FD2B1F">
        <w:rPr>
          <w:rFonts w:ascii="Times New Roman" w:hAnsi="Times New Roman"/>
          <w:b w:val="0"/>
          <w:sz w:val="20"/>
          <w:lang w:val="es-ES"/>
        </w:rPr>
        <w:t>cionih sposobnosti i posedovanja</w:t>
      </w:r>
      <w:r w:rsidRPr="00BA482A">
        <w:rPr>
          <w:rFonts w:ascii="Times New Roman" w:hAnsi="Times New Roman"/>
          <w:b w:val="0"/>
          <w:sz w:val="20"/>
          <w:lang w:val="es-ES"/>
        </w:rPr>
        <w:t xml:space="preserve"> iskustva u koordinisanju rada članova tima.</w:t>
      </w:r>
    </w:p>
    <w:p w:rsidR="00995C29" w:rsidRPr="006F61C6" w:rsidRDefault="00D62E1E" w:rsidP="00995C29">
      <w:pPr>
        <w:pStyle w:val="Heading1"/>
        <w:rPr>
          <w:lang w:val="sr-Latn-CS"/>
        </w:rPr>
      </w:pPr>
      <w:r>
        <w:rPr>
          <w:lang w:val="sr-Latn-CS"/>
        </w:rPr>
        <w:t>Komunikacija</w:t>
      </w:r>
      <w:bookmarkEnd w:id="9"/>
    </w:p>
    <w:p w:rsidR="00D62E1E" w:rsidRPr="00AF4355" w:rsidRDefault="0045501F" w:rsidP="00AF4355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Komunikacija među članovima tima odvija se u vidu sastanka na fakultetu ili preko interneta korišćenjem različitih društvenih mreža. Sinhronizacija koda vršiće se preko BitBucket-a. Odluke o projektu donose se glasanjem, a u slučaju izjednačenog rezultata glasanja odluku donosi vođa tima.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10" w:name="_Toc507815243"/>
      <w:r>
        <w:rPr>
          <w:lang w:val="sr-Latn-CS"/>
        </w:rPr>
        <w:t>Planiranje vremena</w:t>
      </w:r>
      <w:bookmarkEnd w:id="10"/>
    </w:p>
    <w:p w:rsidR="0045501F" w:rsidRPr="00BA482A" w:rsidRDefault="0045501F" w:rsidP="0045501F">
      <w:pPr>
        <w:autoSpaceDE w:val="0"/>
        <w:autoSpaceDN w:val="0"/>
        <w:adjustRightInd w:val="0"/>
        <w:ind w:left="720"/>
        <w:jc w:val="both"/>
        <w:rPr>
          <w:lang w:val="es-ES"/>
        </w:rPr>
      </w:pPr>
      <w:r w:rsidRPr="00BA482A">
        <w:rPr>
          <w:lang w:val="es-ES"/>
        </w:rPr>
        <w:t>Plan utroška vremena na izradu projekta iznosi 6-7 časova nedeljno po članu tokom tri meseca, u zavisnosti od složenosti zadatka. Planirano je odsustvo svih članova tima za vreme aprilskog ispitnog roka, prvomajskog i uskršnjih praznika, a svako drugo neplanirano odsustvo biće nadoknađeno.</w:t>
      </w:r>
    </w:p>
    <w:p w:rsidR="0045501F" w:rsidRPr="006F61C6" w:rsidRDefault="0045501F" w:rsidP="0045501F">
      <w:pPr>
        <w:pStyle w:val="BodyText"/>
        <w:rPr>
          <w:lang w:val="sr-Latn-CS"/>
        </w:rPr>
      </w:pP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F8044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B98" w:rsidRDefault="003C4B98">
      <w:r>
        <w:separator/>
      </w:r>
    </w:p>
  </w:endnote>
  <w:endnote w:type="continuationSeparator" w:id="1">
    <w:p w:rsidR="003C4B98" w:rsidRDefault="003C4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886A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7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67DE" w:rsidRDefault="00F767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F767DE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 w:rsidP="00C22D0E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Skywalkers</w:t>
          </w:r>
          <w:r w:rsidRPr="006D0694">
            <w:rPr>
              <w:lang w:val="sr-Latn-CS"/>
            </w:rPr>
            <w:t xml:space="preserve">, </w:t>
          </w:r>
          <w:r>
            <w:rPr>
              <w:lang w:val="sr-Latn-CS"/>
            </w:rPr>
            <w:t>2018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F767DE" w:rsidRPr="006D0694" w:rsidRDefault="00F767DE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886ABF"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="00886ABF" w:rsidRPr="006D0694">
            <w:rPr>
              <w:rStyle w:val="PageNumber"/>
              <w:lang w:val="sr-Latn-CS"/>
            </w:rPr>
            <w:fldChar w:fldCharType="separate"/>
          </w:r>
          <w:r w:rsidR="003C5D4E">
            <w:rPr>
              <w:rStyle w:val="PageNumber"/>
              <w:noProof/>
              <w:lang w:val="sr-Latn-CS"/>
            </w:rPr>
            <w:t>5</w:t>
          </w:r>
          <w:r w:rsidR="00886ABF"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>od</w:t>
          </w:r>
          <w:fldSimple w:instr=" NUMPAGES  \* MERGEFORMAT ">
            <w:r w:rsidR="003C5D4E" w:rsidRPr="003C5D4E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F767DE" w:rsidRPr="006D0694" w:rsidRDefault="00F767DE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B98" w:rsidRDefault="003C4B98">
      <w:r>
        <w:separator/>
      </w:r>
    </w:p>
  </w:footnote>
  <w:footnote w:type="continuationSeparator" w:id="1">
    <w:p w:rsidR="003C4B98" w:rsidRDefault="003C4B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rPr>
        <w:sz w:val="24"/>
      </w:rPr>
    </w:pPr>
  </w:p>
  <w:p w:rsidR="00F767DE" w:rsidRDefault="00F767DE">
    <w:pPr>
      <w:pBdr>
        <w:top w:val="single" w:sz="6" w:space="1" w:color="auto"/>
      </w:pBdr>
      <w:rPr>
        <w:sz w:val="24"/>
      </w:rPr>
    </w:pPr>
  </w:p>
  <w:p w:rsidR="00F767DE" w:rsidRDefault="00F767D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Skywalkers</w:t>
    </w:r>
  </w:p>
  <w:p w:rsidR="00F767DE" w:rsidRDefault="00F76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>
            <w:rPr>
              <w:lang w:val="sr-Latn-CS"/>
            </w:rPr>
            <w:t>Food assistant</w:t>
          </w:r>
        </w:p>
      </w:tc>
      <w:tc>
        <w:tcPr>
          <w:tcW w:w="3179" w:type="dxa"/>
        </w:tcPr>
        <w:p w:rsidR="00F767DE" w:rsidRPr="006D0694" w:rsidRDefault="00AD4DC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>Verzija:           1.1</w:t>
          </w:r>
        </w:p>
      </w:tc>
    </w:tr>
    <w:tr w:rsidR="00F767DE" w:rsidRPr="006D0694">
      <w:tc>
        <w:tcPr>
          <w:tcW w:w="6379" w:type="dxa"/>
        </w:tcPr>
        <w:p w:rsidR="00F767DE" w:rsidRPr="006D0694" w:rsidRDefault="00F767DE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Datum: </w:t>
          </w:r>
          <w:r w:rsidR="007A5C6A">
            <w:rPr>
              <w:lang w:val="sr-Latn-CS"/>
            </w:rPr>
            <w:t>12</w:t>
          </w:r>
          <w:r>
            <w:rPr>
              <w:lang w:val="sr-Latn-CS"/>
            </w:rPr>
            <w:t>.03.2018</w:t>
          </w:r>
          <w:r w:rsidRPr="006D0694">
            <w:rPr>
              <w:lang w:val="sr-Latn-CS"/>
            </w:rPr>
            <w:t>. god.</w:t>
          </w:r>
        </w:p>
      </w:tc>
    </w:tr>
    <w:tr w:rsidR="00F767DE" w:rsidRPr="006D0694">
      <w:tc>
        <w:tcPr>
          <w:tcW w:w="9558" w:type="dxa"/>
          <w:gridSpan w:val="2"/>
        </w:tcPr>
        <w:p w:rsidR="00F767DE" w:rsidRPr="006D0694" w:rsidRDefault="00F767DE" w:rsidP="00C75769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Food assistant</w:t>
          </w:r>
        </w:p>
      </w:tc>
    </w:tr>
  </w:tbl>
  <w:p w:rsidR="00F767DE" w:rsidRPr="006D0694" w:rsidRDefault="00F767DE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7DE" w:rsidRDefault="00F767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D595F"/>
    <w:multiLevelType w:val="hybridMultilevel"/>
    <w:tmpl w:val="A99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30AF3"/>
    <w:multiLevelType w:val="hybridMultilevel"/>
    <w:tmpl w:val="4FDC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ADC791D"/>
    <w:multiLevelType w:val="hybridMultilevel"/>
    <w:tmpl w:val="29642832"/>
    <w:lvl w:ilvl="0" w:tplc="2CEE1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2227FDD"/>
    <w:multiLevelType w:val="hybridMultilevel"/>
    <w:tmpl w:val="F4E80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B6E6E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39D322C5"/>
    <w:multiLevelType w:val="hybridMultilevel"/>
    <w:tmpl w:val="459E2572"/>
    <w:lvl w:ilvl="0" w:tplc="08090001">
      <w:start w:val="1"/>
      <w:numFmt w:val="bullet"/>
      <w:lvlText w:val=""/>
      <w:lvlJc w:val="left"/>
      <w:pPr>
        <w:ind w:left="-5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4D6C76"/>
    <w:multiLevelType w:val="hybridMultilevel"/>
    <w:tmpl w:val="59EE71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A33A81"/>
    <w:multiLevelType w:val="hybridMultilevel"/>
    <w:tmpl w:val="AF084F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18"/>
  </w:num>
  <w:num w:numId="16">
    <w:abstractNumId w:val="2"/>
  </w:num>
  <w:num w:numId="17">
    <w:abstractNumId w:val="8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ExtTAyMTMxtjAzMzZW0lEKTi0uzszPAykwrAUAdDT+pSwAAAA="/>
  </w:docVars>
  <w:rsids>
    <w:rsidRoot w:val="006F61C6"/>
    <w:rsid w:val="000012A9"/>
    <w:rsid w:val="000219B5"/>
    <w:rsid w:val="00033007"/>
    <w:rsid w:val="00034C10"/>
    <w:rsid w:val="000641B2"/>
    <w:rsid w:val="00064D14"/>
    <w:rsid w:val="000826AD"/>
    <w:rsid w:val="000A7978"/>
    <w:rsid w:val="000C47AB"/>
    <w:rsid w:val="000C4A9A"/>
    <w:rsid w:val="000C5B5B"/>
    <w:rsid w:val="000C5CFA"/>
    <w:rsid w:val="000C6CF0"/>
    <w:rsid w:val="000C6F03"/>
    <w:rsid w:val="000E1412"/>
    <w:rsid w:val="000F5EE8"/>
    <w:rsid w:val="00103833"/>
    <w:rsid w:val="001065AF"/>
    <w:rsid w:val="00111AD6"/>
    <w:rsid w:val="00123F8C"/>
    <w:rsid w:val="00151CDF"/>
    <w:rsid w:val="0015339F"/>
    <w:rsid w:val="001579B9"/>
    <w:rsid w:val="00157DAE"/>
    <w:rsid w:val="001605C5"/>
    <w:rsid w:val="00167D27"/>
    <w:rsid w:val="00176A37"/>
    <w:rsid w:val="00177A2B"/>
    <w:rsid w:val="0018446A"/>
    <w:rsid w:val="00185749"/>
    <w:rsid w:val="001927FA"/>
    <w:rsid w:val="001A27A8"/>
    <w:rsid w:val="001B1743"/>
    <w:rsid w:val="001B2603"/>
    <w:rsid w:val="001B3E31"/>
    <w:rsid w:val="001D2A4A"/>
    <w:rsid w:val="001D2FFA"/>
    <w:rsid w:val="001D6D6E"/>
    <w:rsid w:val="001F109F"/>
    <w:rsid w:val="001F6798"/>
    <w:rsid w:val="00203CC3"/>
    <w:rsid w:val="00210E17"/>
    <w:rsid w:val="002201C4"/>
    <w:rsid w:val="002343C5"/>
    <w:rsid w:val="0024759A"/>
    <w:rsid w:val="00257501"/>
    <w:rsid w:val="00260B17"/>
    <w:rsid w:val="0026221E"/>
    <w:rsid w:val="00294943"/>
    <w:rsid w:val="002A350B"/>
    <w:rsid w:val="002B5B5F"/>
    <w:rsid w:val="002B6250"/>
    <w:rsid w:val="002C1E00"/>
    <w:rsid w:val="002E042F"/>
    <w:rsid w:val="003004B7"/>
    <w:rsid w:val="003067CD"/>
    <w:rsid w:val="003312BC"/>
    <w:rsid w:val="00361C05"/>
    <w:rsid w:val="00387292"/>
    <w:rsid w:val="00394D5A"/>
    <w:rsid w:val="003A1FB2"/>
    <w:rsid w:val="003A301D"/>
    <w:rsid w:val="003A4834"/>
    <w:rsid w:val="003C4B98"/>
    <w:rsid w:val="003C5D4E"/>
    <w:rsid w:val="003C6C27"/>
    <w:rsid w:val="003D0C59"/>
    <w:rsid w:val="003D5CA3"/>
    <w:rsid w:val="003E416D"/>
    <w:rsid w:val="003F46D2"/>
    <w:rsid w:val="00422B0E"/>
    <w:rsid w:val="004307F0"/>
    <w:rsid w:val="00441A52"/>
    <w:rsid w:val="00445A44"/>
    <w:rsid w:val="0045501F"/>
    <w:rsid w:val="00456E68"/>
    <w:rsid w:val="0046548E"/>
    <w:rsid w:val="00467D7D"/>
    <w:rsid w:val="00467E0F"/>
    <w:rsid w:val="0047149A"/>
    <w:rsid w:val="00490DC7"/>
    <w:rsid w:val="00495821"/>
    <w:rsid w:val="00497111"/>
    <w:rsid w:val="004A22E8"/>
    <w:rsid w:val="004A5EA4"/>
    <w:rsid w:val="004B41F9"/>
    <w:rsid w:val="004B6D84"/>
    <w:rsid w:val="004C0F93"/>
    <w:rsid w:val="004D1844"/>
    <w:rsid w:val="004E0479"/>
    <w:rsid w:val="004F1A39"/>
    <w:rsid w:val="004F629D"/>
    <w:rsid w:val="00501A84"/>
    <w:rsid w:val="00520A6F"/>
    <w:rsid w:val="005216BE"/>
    <w:rsid w:val="00525DE3"/>
    <w:rsid w:val="0053248E"/>
    <w:rsid w:val="005331F9"/>
    <w:rsid w:val="005430FA"/>
    <w:rsid w:val="0055500D"/>
    <w:rsid w:val="00555767"/>
    <w:rsid w:val="00557A23"/>
    <w:rsid w:val="00574004"/>
    <w:rsid w:val="00587DE3"/>
    <w:rsid w:val="00592E71"/>
    <w:rsid w:val="005A054F"/>
    <w:rsid w:val="005B300A"/>
    <w:rsid w:val="005B7277"/>
    <w:rsid w:val="005F4077"/>
    <w:rsid w:val="00601377"/>
    <w:rsid w:val="00603FE4"/>
    <w:rsid w:val="0061365B"/>
    <w:rsid w:val="00614EF5"/>
    <w:rsid w:val="006213B1"/>
    <w:rsid w:val="006267F7"/>
    <w:rsid w:val="00664D9A"/>
    <w:rsid w:val="00670936"/>
    <w:rsid w:val="00673F17"/>
    <w:rsid w:val="006776CF"/>
    <w:rsid w:val="006A0AE7"/>
    <w:rsid w:val="006D0694"/>
    <w:rsid w:val="006D23FA"/>
    <w:rsid w:val="006D41CE"/>
    <w:rsid w:val="006E0DFF"/>
    <w:rsid w:val="006F1BE2"/>
    <w:rsid w:val="006F4A7B"/>
    <w:rsid w:val="006F61C6"/>
    <w:rsid w:val="0070082C"/>
    <w:rsid w:val="0071265F"/>
    <w:rsid w:val="00713ABF"/>
    <w:rsid w:val="007212AA"/>
    <w:rsid w:val="00730CB6"/>
    <w:rsid w:val="007312A1"/>
    <w:rsid w:val="0073692C"/>
    <w:rsid w:val="00753347"/>
    <w:rsid w:val="007571E6"/>
    <w:rsid w:val="00760724"/>
    <w:rsid w:val="00766162"/>
    <w:rsid w:val="007778DB"/>
    <w:rsid w:val="007A2854"/>
    <w:rsid w:val="007A5C6A"/>
    <w:rsid w:val="007B71A5"/>
    <w:rsid w:val="007C16E9"/>
    <w:rsid w:val="007D565C"/>
    <w:rsid w:val="007E1F8E"/>
    <w:rsid w:val="007F13B7"/>
    <w:rsid w:val="007F1693"/>
    <w:rsid w:val="0080455C"/>
    <w:rsid w:val="0081471E"/>
    <w:rsid w:val="00824AE3"/>
    <w:rsid w:val="008274ED"/>
    <w:rsid w:val="008320D5"/>
    <w:rsid w:val="00835400"/>
    <w:rsid w:val="0084047B"/>
    <w:rsid w:val="0084235B"/>
    <w:rsid w:val="00843FCC"/>
    <w:rsid w:val="0084553B"/>
    <w:rsid w:val="00851B00"/>
    <w:rsid w:val="0085519F"/>
    <w:rsid w:val="00870F50"/>
    <w:rsid w:val="00886ABF"/>
    <w:rsid w:val="008A0383"/>
    <w:rsid w:val="008B11DE"/>
    <w:rsid w:val="008D24A4"/>
    <w:rsid w:val="008E29EF"/>
    <w:rsid w:val="008E3870"/>
    <w:rsid w:val="008E4530"/>
    <w:rsid w:val="008E609F"/>
    <w:rsid w:val="00905AE5"/>
    <w:rsid w:val="009136D5"/>
    <w:rsid w:val="009207A8"/>
    <w:rsid w:val="0093054F"/>
    <w:rsid w:val="00943C35"/>
    <w:rsid w:val="00945DE0"/>
    <w:rsid w:val="00967692"/>
    <w:rsid w:val="00967C28"/>
    <w:rsid w:val="009923DC"/>
    <w:rsid w:val="00995C29"/>
    <w:rsid w:val="0099694D"/>
    <w:rsid w:val="009A2C8C"/>
    <w:rsid w:val="009A6BEB"/>
    <w:rsid w:val="009D1C7B"/>
    <w:rsid w:val="00A160F7"/>
    <w:rsid w:val="00A34C31"/>
    <w:rsid w:val="00A3795F"/>
    <w:rsid w:val="00A70277"/>
    <w:rsid w:val="00A74A73"/>
    <w:rsid w:val="00A74C57"/>
    <w:rsid w:val="00A74DEF"/>
    <w:rsid w:val="00A75713"/>
    <w:rsid w:val="00A9791C"/>
    <w:rsid w:val="00A97B47"/>
    <w:rsid w:val="00AA0AAC"/>
    <w:rsid w:val="00AA4ED4"/>
    <w:rsid w:val="00AB3C0B"/>
    <w:rsid w:val="00AC04B2"/>
    <w:rsid w:val="00AC0518"/>
    <w:rsid w:val="00AC06A4"/>
    <w:rsid w:val="00AD4DCE"/>
    <w:rsid w:val="00AE6283"/>
    <w:rsid w:val="00AE79B2"/>
    <w:rsid w:val="00AE7AE3"/>
    <w:rsid w:val="00AF15F5"/>
    <w:rsid w:val="00AF4355"/>
    <w:rsid w:val="00B10BF0"/>
    <w:rsid w:val="00B11C6E"/>
    <w:rsid w:val="00B129BB"/>
    <w:rsid w:val="00B357AD"/>
    <w:rsid w:val="00B40827"/>
    <w:rsid w:val="00B45817"/>
    <w:rsid w:val="00B45E99"/>
    <w:rsid w:val="00B549D9"/>
    <w:rsid w:val="00B56510"/>
    <w:rsid w:val="00B57DC7"/>
    <w:rsid w:val="00B67928"/>
    <w:rsid w:val="00B75D52"/>
    <w:rsid w:val="00B93575"/>
    <w:rsid w:val="00B935D2"/>
    <w:rsid w:val="00BB1FEE"/>
    <w:rsid w:val="00BB4AEB"/>
    <w:rsid w:val="00BB7AAA"/>
    <w:rsid w:val="00BC65B6"/>
    <w:rsid w:val="00BD39B8"/>
    <w:rsid w:val="00BE32D2"/>
    <w:rsid w:val="00BF1D7A"/>
    <w:rsid w:val="00BF652F"/>
    <w:rsid w:val="00C01E32"/>
    <w:rsid w:val="00C20AC2"/>
    <w:rsid w:val="00C22D0E"/>
    <w:rsid w:val="00C24B5D"/>
    <w:rsid w:val="00C30C23"/>
    <w:rsid w:val="00C3275D"/>
    <w:rsid w:val="00C4723D"/>
    <w:rsid w:val="00C502CA"/>
    <w:rsid w:val="00C55E45"/>
    <w:rsid w:val="00C56006"/>
    <w:rsid w:val="00C64C5A"/>
    <w:rsid w:val="00C75769"/>
    <w:rsid w:val="00C8625D"/>
    <w:rsid w:val="00CA7460"/>
    <w:rsid w:val="00CC420E"/>
    <w:rsid w:val="00CE59F2"/>
    <w:rsid w:val="00CF5A1B"/>
    <w:rsid w:val="00CF6922"/>
    <w:rsid w:val="00CF694C"/>
    <w:rsid w:val="00D06FDF"/>
    <w:rsid w:val="00D35531"/>
    <w:rsid w:val="00D36260"/>
    <w:rsid w:val="00D5639F"/>
    <w:rsid w:val="00D565DD"/>
    <w:rsid w:val="00D62E1E"/>
    <w:rsid w:val="00D67651"/>
    <w:rsid w:val="00D80735"/>
    <w:rsid w:val="00D844DC"/>
    <w:rsid w:val="00D857AE"/>
    <w:rsid w:val="00D87FB2"/>
    <w:rsid w:val="00D94077"/>
    <w:rsid w:val="00D96EF7"/>
    <w:rsid w:val="00D97F08"/>
    <w:rsid w:val="00DA158B"/>
    <w:rsid w:val="00DD6FEE"/>
    <w:rsid w:val="00DE04B6"/>
    <w:rsid w:val="00DE065C"/>
    <w:rsid w:val="00DE2085"/>
    <w:rsid w:val="00DE2D8A"/>
    <w:rsid w:val="00DE50E5"/>
    <w:rsid w:val="00DF310B"/>
    <w:rsid w:val="00DF6F75"/>
    <w:rsid w:val="00E0284E"/>
    <w:rsid w:val="00E03944"/>
    <w:rsid w:val="00E048CB"/>
    <w:rsid w:val="00E23049"/>
    <w:rsid w:val="00E23673"/>
    <w:rsid w:val="00E44CA9"/>
    <w:rsid w:val="00E464F7"/>
    <w:rsid w:val="00E52618"/>
    <w:rsid w:val="00E5461E"/>
    <w:rsid w:val="00E74D1E"/>
    <w:rsid w:val="00E805D9"/>
    <w:rsid w:val="00E9350C"/>
    <w:rsid w:val="00E9492B"/>
    <w:rsid w:val="00E96EE6"/>
    <w:rsid w:val="00EA1072"/>
    <w:rsid w:val="00EA2B4A"/>
    <w:rsid w:val="00EB4996"/>
    <w:rsid w:val="00EB4D38"/>
    <w:rsid w:val="00EC56C4"/>
    <w:rsid w:val="00EC70CF"/>
    <w:rsid w:val="00ED64A0"/>
    <w:rsid w:val="00EE4CF0"/>
    <w:rsid w:val="00EE76FC"/>
    <w:rsid w:val="00EF1155"/>
    <w:rsid w:val="00EF76CC"/>
    <w:rsid w:val="00F267E3"/>
    <w:rsid w:val="00F334DC"/>
    <w:rsid w:val="00F62203"/>
    <w:rsid w:val="00F767DE"/>
    <w:rsid w:val="00F76B78"/>
    <w:rsid w:val="00F80448"/>
    <w:rsid w:val="00F8458D"/>
    <w:rsid w:val="00F92F0F"/>
    <w:rsid w:val="00FA0C1C"/>
    <w:rsid w:val="00FA1462"/>
    <w:rsid w:val="00FA7324"/>
    <w:rsid w:val="00FB43FD"/>
    <w:rsid w:val="00FD0ACA"/>
    <w:rsid w:val="00FD2B1F"/>
    <w:rsid w:val="00FF0D13"/>
    <w:rsid w:val="00FF18EE"/>
    <w:rsid w:val="00FF2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48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rsid w:val="00F8044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804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804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804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804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804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804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804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8044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804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804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804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80448"/>
    <w:pPr>
      <w:ind w:left="900" w:hanging="900"/>
    </w:pPr>
  </w:style>
  <w:style w:type="paragraph" w:styleId="TOC1">
    <w:name w:val="toc 1"/>
    <w:basedOn w:val="Normal"/>
    <w:next w:val="Normal"/>
    <w:uiPriority w:val="39"/>
    <w:rsid w:val="00F804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804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F80448"/>
    <w:pPr>
      <w:tabs>
        <w:tab w:val="right" w:pos="9360"/>
      </w:tabs>
      <w:ind w:left="864"/>
    </w:pPr>
  </w:style>
  <w:style w:type="paragraph" w:styleId="Header">
    <w:name w:val="header"/>
    <w:basedOn w:val="Normal"/>
    <w:rsid w:val="00F80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0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0448"/>
  </w:style>
  <w:style w:type="paragraph" w:styleId="TOC4">
    <w:name w:val="toc 4"/>
    <w:basedOn w:val="Normal"/>
    <w:next w:val="Normal"/>
    <w:autoRedefine/>
    <w:semiHidden/>
    <w:rsid w:val="00F80448"/>
    <w:pPr>
      <w:ind w:left="600"/>
    </w:pPr>
  </w:style>
  <w:style w:type="paragraph" w:styleId="TOC5">
    <w:name w:val="toc 5"/>
    <w:basedOn w:val="Normal"/>
    <w:next w:val="Normal"/>
    <w:autoRedefine/>
    <w:semiHidden/>
    <w:rsid w:val="00F80448"/>
    <w:pPr>
      <w:ind w:left="800"/>
    </w:pPr>
  </w:style>
  <w:style w:type="paragraph" w:customStyle="1" w:styleId="Tabletext">
    <w:name w:val="Tabletext"/>
    <w:basedOn w:val="Normal"/>
    <w:rsid w:val="00F80448"/>
    <w:pPr>
      <w:keepLines/>
      <w:spacing w:after="120"/>
    </w:pPr>
  </w:style>
  <w:style w:type="paragraph" w:styleId="BodyText">
    <w:name w:val="Body Text"/>
    <w:basedOn w:val="Normal"/>
    <w:rsid w:val="00F80448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F80448"/>
    <w:pPr>
      <w:ind w:left="1000"/>
    </w:pPr>
  </w:style>
  <w:style w:type="paragraph" w:styleId="TOC7">
    <w:name w:val="toc 7"/>
    <w:basedOn w:val="Normal"/>
    <w:next w:val="Normal"/>
    <w:autoRedefine/>
    <w:semiHidden/>
    <w:rsid w:val="00F80448"/>
    <w:pPr>
      <w:ind w:left="1200"/>
    </w:pPr>
  </w:style>
  <w:style w:type="paragraph" w:styleId="TOC8">
    <w:name w:val="toc 8"/>
    <w:basedOn w:val="Normal"/>
    <w:next w:val="Normal"/>
    <w:autoRedefine/>
    <w:semiHidden/>
    <w:rsid w:val="00F80448"/>
    <w:pPr>
      <w:ind w:left="1400"/>
    </w:pPr>
  </w:style>
  <w:style w:type="paragraph" w:styleId="TOC9">
    <w:name w:val="toc 9"/>
    <w:basedOn w:val="Normal"/>
    <w:next w:val="Normal"/>
    <w:autoRedefine/>
    <w:semiHidden/>
    <w:rsid w:val="00F80448"/>
    <w:pPr>
      <w:ind w:left="1600"/>
    </w:pPr>
  </w:style>
  <w:style w:type="paragraph" w:customStyle="1" w:styleId="nspace">
    <w:name w:val="n+ space"/>
    <w:rsid w:val="00F80448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F80448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Aca</cp:lastModifiedBy>
  <cp:revision>2</cp:revision>
  <cp:lastPrinted>1999-04-23T13:49:00Z</cp:lastPrinted>
  <dcterms:created xsi:type="dcterms:W3CDTF">2018-03-19T15:33:00Z</dcterms:created>
  <dcterms:modified xsi:type="dcterms:W3CDTF">2018-03-19T15:33:00Z</dcterms:modified>
</cp:coreProperties>
</file>